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0D058" w14:textId="73A2F18B" w:rsidR="005C2DCE" w:rsidRPr="005C2DCE" w:rsidRDefault="009F6E34" w:rsidP="005D31CE">
      <w:pPr>
        <w:pStyle w:val="Nadpis1"/>
        <w:numPr>
          <w:ilvl w:val="0"/>
          <w:numId w:val="0"/>
        </w:numPr>
        <w:ind w:left="431"/>
      </w:pPr>
      <w:bookmarkStart w:id="0" w:name="_Toc1574933"/>
      <w:r>
        <w:t>Introduction</w:t>
      </w:r>
      <w:bookmarkEnd w:id="0"/>
    </w:p>
    <w:p w14:paraId="2F1B2459" w14:textId="3C3E4A8F" w:rsidR="006C4BB3" w:rsidRDefault="009F6E34" w:rsidP="00146DC0">
      <w:r>
        <w:t xml:space="preserve">This task was about solving exercises from the book </w:t>
      </w:r>
      <w:r w:rsidRPr="009F6E34">
        <w:t>Programming for Computations - MATLAB/Octave</w:t>
      </w:r>
      <w:r>
        <w:t xml:space="preserve">. Assignment </w:t>
      </w:r>
      <w:r w:rsidRPr="009F6E34">
        <w:t xml:space="preserve">was completed </w:t>
      </w:r>
      <w:r>
        <w:t>by</w:t>
      </w:r>
      <w:r w:rsidRPr="009F6E34">
        <w:t xml:space="preserve"> MATLAB R201</w:t>
      </w:r>
      <w:r>
        <w:t>7</w:t>
      </w:r>
      <w:r w:rsidRPr="009F6E34">
        <w:t>b.</w:t>
      </w:r>
      <w:r w:rsidR="005C2DCE">
        <w:t xml:space="preserve"> The main topic of this task was </w:t>
      </w:r>
      <w:r w:rsidR="00F1737E" w:rsidRPr="00F1737E">
        <w:t>Ordinary Differential Equations</w:t>
      </w:r>
      <w:r w:rsidR="005C2DCE">
        <w:t>.</w:t>
      </w:r>
    </w:p>
    <w:p w14:paraId="1026A88E" w14:textId="7842F538" w:rsidR="00CF724E" w:rsidRDefault="006C4BB3" w:rsidP="006C4BB3">
      <w:pPr>
        <w:pStyle w:val="Nadpis1"/>
      </w:pPr>
      <w:r w:rsidRPr="006C4BB3">
        <w:t>Exercise 4.4: Find an appropriate time step; logistic model</w:t>
      </w:r>
    </w:p>
    <w:p w14:paraId="5E1C2D71" w14:textId="62FEE840" w:rsidR="004A6481" w:rsidRDefault="00146DC0" w:rsidP="001C2157">
      <w:r>
        <w:rPr>
          <w:noProof/>
        </w:rPr>
        <w:drawing>
          <wp:anchor distT="0" distB="0" distL="114300" distR="114300" simplePos="0" relativeHeight="251658240" behindDoc="1" locked="0" layoutInCell="1" allowOverlap="1" wp14:anchorId="6EBB2375" wp14:editId="4E578BC3">
            <wp:simplePos x="0" y="0"/>
            <wp:positionH relativeFrom="column">
              <wp:posOffset>3886200</wp:posOffset>
            </wp:positionH>
            <wp:positionV relativeFrom="paragraph">
              <wp:posOffset>62865</wp:posOffset>
            </wp:positionV>
            <wp:extent cx="3390900" cy="2543175"/>
            <wp:effectExtent l="0" t="0" r="0" b="9525"/>
            <wp:wrapSquare wrapText="bothSides"/>
            <wp:docPr id="1" name="Obrázek 1" descr="Obsah obrázku mapa, snímek obrazovky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157">
        <w:t>This program computes the numerical solution of the logistic equation for a set of repeatedly halved time steps. Plots the solutions corresponding to the last two time steps</w:t>
      </w:r>
      <w:r w:rsidR="00924E1A">
        <w:t xml:space="preserve"> and displays the used time step</w:t>
      </w:r>
      <w:r w:rsidR="001C2157">
        <w:t>. Then it asks the user if the loop is to be continued</w:t>
      </w:r>
      <w:r w:rsidR="009615EB">
        <w:t xml:space="preserve"> (Yes or No)</w:t>
      </w:r>
      <w:r w:rsidR="001C2157">
        <w:t>.</w:t>
      </w:r>
      <w:r w:rsidR="0073399E">
        <w:t xml:space="preserve"> </w:t>
      </w:r>
    </w:p>
    <w:p w14:paraId="29658F8C" w14:textId="4D035531" w:rsidR="005D0732" w:rsidRDefault="005D0732" w:rsidP="001C2157">
      <w:r>
        <w:t xml:space="preserve">This program </w:t>
      </w:r>
      <w:r w:rsidRPr="005D0732">
        <w:rPr>
          <w:i/>
        </w:rPr>
        <w:t>logistic_dt</w:t>
      </w:r>
      <w:r>
        <w:t xml:space="preserve"> calls the function </w:t>
      </w:r>
      <w:r w:rsidRPr="005D0732">
        <w:rPr>
          <w:i/>
        </w:rPr>
        <w:t>ode_FE(f, U_0, dt, T),</w:t>
      </w:r>
      <w:r>
        <w:t xml:space="preserve"> where f – logistic equation, U_0 – initial condition, dt – time step, T – end of the time interval. This is a </w:t>
      </w:r>
      <w:r w:rsidRPr="005D0732">
        <w:t>function for solving any single differential equation u' = f(u,</w:t>
      </w:r>
      <w:r w:rsidR="00C2498B">
        <w:t xml:space="preserve"> </w:t>
      </w:r>
      <w:r w:rsidRPr="005D0732">
        <w:t>t)</w:t>
      </w:r>
      <w:r>
        <w:t>. Outputs are</w:t>
      </w:r>
      <w:r w:rsidR="00A96338">
        <w:t xml:space="preserve"> arrays of</w:t>
      </w:r>
      <w:r>
        <w:t xml:space="preserve"> </w:t>
      </w:r>
      <w:r w:rsidR="00A96338" w:rsidRPr="00A96338">
        <w:rPr>
          <w:i/>
        </w:rPr>
        <w:t>u</w:t>
      </w:r>
      <w:r w:rsidR="00A96338">
        <w:t xml:space="preserve"> and </w:t>
      </w:r>
      <w:r w:rsidR="00A96338" w:rsidRPr="00A96338">
        <w:rPr>
          <w:i/>
        </w:rPr>
        <w:t>t</w:t>
      </w:r>
      <w:r w:rsidR="00A96338">
        <w:t>.</w:t>
      </w:r>
    </w:p>
    <w:p w14:paraId="62E0C23E" w14:textId="22745973" w:rsidR="009615EB" w:rsidRDefault="009615EB" w:rsidP="001C2157">
      <w:r>
        <w:t xml:space="preserve">At the beginning the user is asked for initial time step, which is then halved every next cycle if user </w:t>
      </w:r>
      <w:r w:rsidR="00CF78C6">
        <w:t>presses</w:t>
      </w:r>
      <w:r>
        <w:t xml:space="preserve"> </w:t>
      </w:r>
      <w:r w:rsidRPr="00786C63">
        <w:rPr>
          <w:i/>
        </w:rPr>
        <w:t>Yes</w:t>
      </w:r>
      <w:r>
        <w:t xml:space="preserve"> to continue. A </w:t>
      </w:r>
      <w:r w:rsidRPr="009615EB">
        <w:rPr>
          <w:i/>
        </w:rPr>
        <w:t>while</w:t>
      </w:r>
      <w:r>
        <w:t xml:space="preserve"> loop and </w:t>
      </w:r>
      <w:r w:rsidRPr="009615EB">
        <w:rPr>
          <w:i/>
        </w:rPr>
        <w:t xml:space="preserve">if </w:t>
      </w:r>
      <w:r>
        <w:t xml:space="preserve">statement is used for repetition and asking the user to launch another cycle. </w:t>
      </w:r>
      <w:r w:rsidR="00CF78C6">
        <w:t xml:space="preserve">When user presses </w:t>
      </w:r>
      <w:r w:rsidR="00CF78C6" w:rsidRPr="00CF78C6">
        <w:rPr>
          <w:i/>
        </w:rPr>
        <w:t>No</w:t>
      </w:r>
      <w:r w:rsidR="00CF78C6">
        <w:t xml:space="preserve">, the program ends. </w:t>
      </w:r>
      <w:r w:rsidR="00BF2591">
        <w:t xml:space="preserve">For this is used function </w:t>
      </w:r>
      <w:r w:rsidR="00BF2591" w:rsidRPr="00BF2591">
        <w:rPr>
          <w:i/>
        </w:rPr>
        <w:t>menu</w:t>
      </w:r>
      <w:r w:rsidR="00BF2591">
        <w:t xml:space="preserve">. </w:t>
      </w:r>
    </w:p>
    <w:p w14:paraId="76270BCA" w14:textId="6184E565" w:rsidR="006C4BB3" w:rsidRDefault="00BF2591" w:rsidP="00CF78C6">
      <w:r>
        <w:t xml:space="preserve">Time step when these two solutions can’t be visually distinguished is </w:t>
      </w:r>
      <w:r w:rsidR="00C2498B">
        <w:t>let’s say</w:t>
      </w:r>
      <w:r w:rsidR="008009A2">
        <w:t xml:space="preserve"> about</w:t>
      </w:r>
      <w:r w:rsidR="00C2498B">
        <w:t xml:space="preserve"> </w:t>
      </w:r>
      <w:r w:rsidRPr="00BF2591">
        <w:t>0.0</w:t>
      </w:r>
      <w:r w:rsidR="008009A2">
        <w:t>7</w:t>
      </w:r>
      <w:r>
        <w:t xml:space="preserve">. </w:t>
      </w:r>
      <w:r w:rsidR="00146DC0">
        <w:t>Solution for initial time step = 10, next time step = 5</w:t>
      </w:r>
      <w:r w:rsidR="00CF78C6">
        <w:t xml:space="preserve"> </w:t>
      </w:r>
      <w:r>
        <w:t>↑</w:t>
      </w:r>
    </w:p>
    <w:p w14:paraId="24C5BDA0" w14:textId="64AD2C79" w:rsidR="00D070D8" w:rsidRDefault="006C4BB3" w:rsidP="006C4BB3">
      <w:pPr>
        <w:pStyle w:val="Nadpis1"/>
      </w:pPr>
      <w:r w:rsidRPr="006C4BB3">
        <w:t>Exercise 4.10: Compute the energy in oscillations</w:t>
      </w:r>
    </w:p>
    <w:p w14:paraId="6B12C78F" w14:textId="00AD4ED0" w:rsidR="00711DE6" w:rsidRDefault="00711DE6" w:rsidP="00711DE6">
      <w:pPr>
        <w:pStyle w:val="Nadpis2"/>
        <w:numPr>
          <w:ilvl w:val="1"/>
          <w:numId w:val="29"/>
        </w:numPr>
      </w:pPr>
      <w:bookmarkStart w:id="1" w:name="_Toc1574936"/>
      <w:bookmarkEnd w:id="1"/>
    </w:p>
    <w:p w14:paraId="19520B6A" w14:textId="47EA6502" w:rsidR="00664D5F" w:rsidRDefault="00711DE6" w:rsidP="00FA0F29">
      <w:r>
        <w:t xml:space="preserve">A function </w:t>
      </w:r>
      <w:r w:rsidR="00FA0F29" w:rsidRPr="00FA0F29">
        <w:rPr>
          <w:i/>
        </w:rPr>
        <w:t>osc_energy(u, v, omega)</w:t>
      </w:r>
      <w:r w:rsidR="00FA0F29" w:rsidRPr="00FA0F29">
        <w:t xml:space="preserve"> for returning the potential and</w:t>
      </w:r>
      <w:r w:rsidR="00FA0F29">
        <w:t xml:space="preserve"> </w:t>
      </w:r>
      <w:r w:rsidR="00FA0F29" w:rsidRPr="00FA0F29">
        <w:t>kinetic energy of an oscillating system</w:t>
      </w:r>
      <w:r w:rsidR="00F8135F">
        <w:t xml:space="preserve"> was created. Inputs are: u – position coordinate, v – velocity coordinate, omega – natural frequency. Output</w:t>
      </w:r>
      <w:r w:rsidR="00DB3D9F">
        <w:t>s</w:t>
      </w:r>
      <w:r w:rsidR="00F8135F">
        <w:t xml:space="preserve"> are kinetic and potential energy.</w:t>
      </w:r>
    </w:p>
    <w:p w14:paraId="48F3EDFC" w14:textId="3C66ECEC" w:rsidR="00664D5F" w:rsidRDefault="00664D5F" w:rsidP="00664D5F">
      <w:pPr>
        <w:pStyle w:val="Nadpis2"/>
        <w:numPr>
          <w:ilvl w:val="1"/>
          <w:numId w:val="29"/>
        </w:numPr>
      </w:pPr>
      <w:bookmarkStart w:id="2" w:name="_Toc1574937"/>
      <w:bookmarkEnd w:id="2"/>
    </w:p>
    <w:p w14:paraId="5B1DFCE6" w14:textId="72D2DF8E" w:rsidR="00E8759D" w:rsidRPr="00E8759D" w:rsidRDefault="00871C49" w:rsidP="00E8759D">
      <w:r>
        <w:rPr>
          <w:noProof/>
        </w:rPr>
        <w:drawing>
          <wp:anchor distT="0" distB="0" distL="114300" distR="114300" simplePos="0" relativeHeight="251659264" behindDoc="1" locked="0" layoutInCell="1" allowOverlap="1" wp14:anchorId="7328C4CE" wp14:editId="569B1747">
            <wp:simplePos x="0" y="0"/>
            <wp:positionH relativeFrom="column">
              <wp:posOffset>2231390</wp:posOffset>
            </wp:positionH>
            <wp:positionV relativeFrom="paragraph">
              <wp:posOffset>130175</wp:posOffset>
            </wp:positionV>
            <wp:extent cx="4791075" cy="1296670"/>
            <wp:effectExtent l="0" t="0" r="9525" b="0"/>
            <wp:wrapTight wrapText="bothSides">
              <wp:wrapPolygon edited="0">
                <wp:start x="0" y="0"/>
                <wp:lineTo x="0" y="21262"/>
                <wp:lineTo x="21557" y="21262"/>
                <wp:lineTo x="21557" y="0"/>
                <wp:lineTo x="0" y="0"/>
              </wp:wrapPolygon>
            </wp:wrapTight>
            <wp:docPr id="2" name="Obrázek 2" descr="Obsah obrázku mapa, osoba&#10;&#10;Popis vygenerován s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45" t="50418" r="7222" b="3536"/>
                    <a:stretch/>
                  </pic:blipFill>
                  <pic:spPr bwMode="auto">
                    <a:xfrm>
                      <a:off x="0" y="0"/>
                      <a:ext cx="4791075" cy="1296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59D">
        <w:t xml:space="preserve">Function </w:t>
      </w:r>
      <w:r w:rsidR="00E8759D" w:rsidRPr="00E8759D">
        <w:rPr>
          <w:i/>
        </w:rPr>
        <w:t>osc_energy</w:t>
      </w:r>
      <w:r w:rsidR="00E8759D">
        <w:t xml:space="preserve"> was added to programs </w:t>
      </w:r>
      <w:r w:rsidR="00E8759D" w:rsidRPr="00E8759D">
        <w:rPr>
          <w:i/>
        </w:rPr>
        <w:t>osc_FE</w:t>
      </w:r>
      <w:r w:rsidR="00BF6D94">
        <w:rPr>
          <w:i/>
        </w:rPr>
        <w:t>_energy</w:t>
      </w:r>
      <w:r w:rsidR="00E8759D">
        <w:t xml:space="preserve"> </w:t>
      </w:r>
      <w:r w:rsidR="00E8759D" w:rsidRPr="00E8759D">
        <w:t xml:space="preserve">and </w:t>
      </w:r>
      <w:r w:rsidR="00E8759D" w:rsidRPr="00E8759D">
        <w:rPr>
          <w:i/>
        </w:rPr>
        <w:t>osc_EC</w:t>
      </w:r>
      <w:r w:rsidR="000E21F8">
        <w:rPr>
          <w:i/>
        </w:rPr>
        <w:t>_energy</w:t>
      </w:r>
      <w:r w:rsidR="00E8759D">
        <w:t xml:space="preserve"> which implements </w:t>
      </w:r>
      <w:r w:rsidR="00E8759D" w:rsidRPr="00E8759D">
        <w:t>Forward Euler and the Euler-Cromer scheme</w:t>
      </w:r>
      <w:r w:rsidR="00E8759D">
        <w:t xml:space="preserve">. Then the </w:t>
      </w:r>
      <w:r w:rsidR="00E8759D" w:rsidRPr="00E8759D">
        <w:t>sum of the kinetic and potential energy</w:t>
      </w:r>
      <w:r w:rsidR="00E8759D">
        <w:t xml:space="preserve"> is plotted. </w:t>
      </w:r>
      <w:r w:rsidR="000E21F8">
        <w:t>For</w:t>
      </w:r>
      <w:r w:rsidR="00E8759D">
        <w:t xml:space="preserve"> exact solution the total energy is constant like this</w:t>
      </w:r>
      <w:r>
        <w:t xml:space="preserve"> →</w:t>
      </w:r>
    </w:p>
    <w:p w14:paraId="2BD941EC" w14:textId="33616489" w:rsidR="00871C49" w:rsidRDefault="00871C49" w:rsidP="00AF3598">
      <w:pPr>
        <w:ind w:firstLine="0"/>
        <w:rPr>
          <w:rFonts w:eastAsiaTheme="minorEastAsia" w:cs="Calibri"/>
        </w:rPr>
      </w:pPr>
      <w:bookmarkStart w:id="3" w:name="_Toc1574938"/>
      <w:bookmarkEnd w:id="3"/>
      <w:r>
        <w:rPr>
          <w:rFonts w:eastAsiaTheme="minorEastAsia" w:cs="Calibri"/>
          <w:noProof/>
        </w:rPr>
        <w:drawing>
          <wp:anchor distT="0" distB="0" distL="114300" distR="114300" simplePos="0" relativeHeight="251660288" behindDoc="1" locked="0" layoutInCell="1" allowOverlap="1" wp14:anchorId="3A1E7B01" wp14:editId="1BDFC26C">
            <wp:simplePos x="0" y="0"/>
            <wp:positionH relativeFrom="column">
              <wp:posOffset>2502535</wp:posOffset>
            </wp:positionH>
            <wp:positionV relativeFrom="paragraph">
              <wp:posOffset>27940</wp:posOffset>
            </wp:positionV>
            <wp:extent cx="4517390" cy="2552700"/>
            <wp:effectExtent l="0" t="0" r="9525" b="0"/>
            <wp:wrapTight wrapText="bothSides">
              <wp:wrapPolygon edited="0">
                <wp:start x="0" y="0"/>
                <wp:lineTo x="0" y="21336"/>
                <wp:lineTo x="21547" y="21336"/>
                <wp:lineTo x="21547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3" r="6666"/>
                    <a:stretch/>
                  </pic:blipFill>
                  <pic:spPr bwMode="auto">
                    <a:xfrm>
                      <a:off x="0" y="0"/>
                      <a:ext cx="451739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5A9A8F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7228E230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4EA886BA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2CB3CC46" w14:textId="1ED731EA" w:rsidR="00871C49" w:rsidRDefault="00871C49" w:rsidP="00AF3598">
      <w:pPr>
        <w:ind w:firstLine="0"/>
        <w:rPr>
          <w:rFonts w:eastAsiaTheme="minorEastAsia" w:cs="Calibri"/>
        </w:rPr>
      </w:pPr>
    </w:p>
    <w:p w14:paraId="40A2AF9B" w14:textId="3C379FBB" w:rsidR="000E21F8" w:rsidRDefault="000E21F8" w:rsidP="00AF3598">
      <w:pPr>
        <w:ind w:firstLine="0"/>
        <w:rPr>
          <w:rFonts w:eastAsiaTheme="minorEastAsia" w:cs="Calibri"/>
        </w:rPr>
      </w:pPr>
    </w:p>
    <w:p w14:paraId="3CF79B48" w14:textId="020CE48A" w:rsidR="000E21F8" w:rsidRDefault="000E21F8" w:rsidP="00AF3598">
      <w:pPr>
        <w:ind w:firstLine="0"/>
        <w:rPr>
          <w:rFonts w:eastAsiaTheme="minorEastAsia" w:cs="Calibri"/>
        </w:rPr>
      </w:pPr>
    </w:p>
    <w:p w14:paraId="43A82B45" w14:textId="77777777" w:rsidR="000E21F8" w:rsidRDefault="000E21F8" w:rsidP="00AF3598">
      <w:pPr>
        <w:ind w:firstLine="0"/>
        <w:rPr>
          <w:rFonts w:eastAsiaTheme="minorEastAsia" w:cs="Calibri"/>
        </w:rPr>
      </w:pPr>
    </w:p>
    <w:p w14:paraId="309DA4EA" w14:textId="12D206AD" w:rsidR="00226673" w:rsidRDefault="00226673" w:rsidP="00AF3598">
      <w:pPr>
        <w:ind w:firstLine="0"/>
        <w:rPr>
          <w:rFonts w:eastAsiaTheme="minorEastAsia" w:cs="Calibri"/>
        </w:rPr>
      </w:pPr>
      <w:r>
        <w:rPr>
          <w:rFonts w:eastAsiaTheme="minorEastAsia" w:cs="Calibri"/>
        </w:rPr>
        <w:t xml:space="preserve">When </w:t>
      </w:r>
      <w:r w:rsidRPr="00226673">
        <w:rPr>
          <w:rFonts w:eastAsiaTheme="minorEastAsia" w:cs="Calibri"/>
        </w:rPr>
        <w:t>omega = 3</w:t>
      </w:r>
      <w:r>
        <w:rPr>
          <w:rFonts w:eastAsiaTheme="minorEastAsia" w:cs="Calibri"/>
        </w:rPr>
        <w:t xml:space="preserve">, </w:t>
      </w:r>
      <w:r w:rsidRPr="00226673">
        <w:rPr>
          <w:rFonts w:eastAsiaTheme="minorEastAsia" w:cs="Calibri"/>
        </w:rPr>
        <w:t>dt = P/100</w:t>
      </w:r>
      <w:r>
        <w:rPr>
          <w:rFonts w:eastAsiaTheme="minorEastAsia" w:cs="Calibri"/>
        </w:rPr>
        <w:t xml:space="preserve">, </w:t>
      </w:r>
      <w:r w:rsidRPr="00226673">
        <w:rPr>
          <w:rFonts w:eastAsiaTheme="minorEastAsia" w:cs="Calibri"/>
        </w:rPr>
        <w:t>X_0 = 1</w:t>
      </w:r>
      <w:r w:rsidR="00BF5E54">
        <w:rPr>
          <w:rFonts w:eastAsiaTheme="minorEastAsia" w:cs="Calibri"/>
        </w:rPr>
        <w:t>.</w:t>
      </w:r>
      <w:r>
        <w:rPr>
          <w:rFonts w:eastAsiaTheme="minorEastAsia" w:cs="Calibri"/>
        </w:rPr>
        <w:t xml:space="preserve"> </w:t>
      </w:r>
      <w:r w:rsidR="00F64581">
        <w:rPr>
          <w:rFonts w:eastAsiaTheme="minorEastAsia" w:cs="Calibri"/>
        </w:rPr>
        <w:br/>
      </w:r>
      <w:r w:rsidR="00871C49">
        <w:rPr>
          <w:rFonts w:eastAsiaTheme="minorEastAsia" w:cs="Calibri"/>
        </w:rPr>
        <w:t>T</w:t>
      </w:r>
      <w:r>
        <w:rPr>
          <w:rFonts w:eastAsiaTheme="minorEastAsia" w:cs="Calibri"/>
        </w:rPr>
        <w:t xml:space="preserve">he energy development for the FE scheme </w:t>
      </w:r>
      <w:r w:rsidR="00871C49">
        <w:rPr>
          <w:rFonts w:eastAsiaTheme="minorEastAsia" w:cs="Calibri"/>
        </w:rPr>
        <w:t xml:space="preserve">is increasing in time </w:t>
      </w:r>
      <w:r>
        <w:rPr>
          <w:rFonts w:eastAsiaTheme="minorEastAsia" w:cs="Calibri"/>
        </w:rPr>
        <w:t>like this</w:t>
      </w:r>
      <w:r w:rsidR="00871C49">
        <w:rPr>
          <w:rFonts w:eastAsiaTheme="minorEastAsia" w:cs="Calibri"/>
        </w:rPr>
        <w:t xml:space="preserve"> →</w:t>
      </w:r>
    </w:p>
    <w:p w14:paraId="1E0BD62E" w14:textId="47246147" w:rsidR="00871C49" w:rsidRDefault="00871C49" w:rsidP="00AF3598">
      <w:pPr>
        <w:ind w:firstLine="0"/>
        <w:rPr>
          <w:rFonts w:eastAsiaTheme="minorEastAsia" w:cs="Calibri"/>
        </w:rPr>
      </w:pPr>
    </w:p>
    <w:p w14:paraId="69EE96C9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179171BE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45476BAB" w14:textId="77777777" w:rsidR="00871C49" w:rsidRDefault="00871C49" w:rsidP="00AF3598">
      <w:pPr>
        <w:ind w:firstLine="0"/>
        <w:rPr>
          <w:rFonts w:eastAsiaTheme="minorEastAsia" w:cs="Calibri"/>
        </w:rPr>
      </w:pPr>
    </w:p>
    <w:p w14:paraId="7288208C" w14:textId="31B0654F" w:rsidR="00CE7C7A" w:rsidRDefault="00CE7C7A" w:rsidP="00AF3598">
      <w:pPr>
        <w:ind w:firstLine="0"/>
        <w:rPr>
          <w:rFonts w:eastAsiaTheme="minorEastAsia" w:cs="Calibri"/>
        </w:rPr>
      </w:pPr>
      <w:r>
        <w:rPr>
          <w:rFonts w:eastAsiaTheme="minorEastAsia" w:cs="Calibri"/>
          <w:noProof/>
        </w:rPr>
        <w:drawing>
          <wp:anchor distT="0" distB="0" distL="114300" distR="114300" simplePos="0" relativeHeight="251661312" behindDoc="1" locked="0" layoutInCell="1" allowOverlap="1" wp14:anchorId="1382C60D" wp14:editId="45EFE7F8">
            <wp:simplePos x="0" y="0"/>
            <wp:positionH relativeFrom="column">
              <wp:posOffset>2228850</wp:posOffset>
            </wp:positionH>
            <wp:positionV relativeFrom="paragraph">
              <wp:posOffset>0</wp:posOffset>
            </wp:positionV>
            <wp:extent cx="4572000" cy="2545715"/>
            <wp:effectExtent l="0" t="0" r="0" b="6985"/>
            <wp:wrapTight wrapText="bothSides">
              <wp:wrapPolygon edited="0">
                <wp:start x="0" y="0"/>
                <wp:lineTo x="0" y="21498"/>
                <wp:lineTo x="21510" y="21498"/>
                <wp:lineTo x="21510" y="0"/>
                <wp:lineTo x="0" y="0"/>
              </wp:wrapPolygon>
            </wp:wrapTight>
            <wp:docPr id="4" name="Obrázek 4" descr="Obsah obrázku mapa&#10;&#10;Popis vygenerován s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r="8056" b="3245"/>
                    <a:stretch/>
                  </pic:blipFill>
                  <pic:spPr bwMode="auto">
                    <a:xfrm>
                      <a:off x="0" y="0"/>
                      <a:ext cx="4572000" cy="2545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3631A0" w14:textId="572B42A1" w:rsidR="00CE7C7A" w:rsidRDefault="00CE7C7A" w:rsidP="00AF3598">
      <w:pPr>
        <w:ind w:firstLine="0"/>
        <w:rPr>
          <w:rFonts w:eastAsiaTheme="minorEastAsia" w:cs="Calibri"/>
        </w:rPr>
      </w:pPr>
    </w:p>
    <w:p w14:paraId="31A80227" w14:textId="5785A2C1" w:rsidR="00CE7C7A" w:rsidRDefault="00CE7C7A" w:rsidP="00AF3598">
      <w:pPr>
        <w:ind w:firstLine="0"/>
        <w:rPr>
          <w:rFonts w:eastAsiaTheme="minorEastAsia" w:cs="Calibri"/>
        </w:rPr>
      </w:pPr>
    </w:p>
    <w:p w14:paraId="3CC1A353" w14:textId="6BA37F7E" w:rsidR="00CE7C7A" w:rsidRDefault="00CE7C7A" w:rsidP="00AF3598">
      <w:pPr>
        <w:ind w:firstLine="0"/>
        <w:rPr>
          <w:rFonts w:eastAsiaTheme="minorEastAsia" w:cs="Calibri"/>
        </w:rPr>
      </w:pPr>
    </w:p>
    <w:p w14:paraId="7A5EE487" w14:textId="257214A4" w:rsidR="00CE7C7A" w:rsidRDefault="00CE7C7A" w:rsidP="00AF3598">
      <w:pPr>
        <w:ind w:firstLine="0"/>
        <w:rPr>
          <w:rFonts w:eastAsiaTheme="minorEastAsia" w:cs="Calibri"/>
        </w:rPr>
      </w:pPr>
    </w:p>
    <w:p w14:paraId="248EAC53" w14:textId="1075B057" w:rsidR="00CE7C7A" w:rsidRDefault="00CE7C7A" w:rsidP="00AF3598">
      <w:pPr>
        <w:ind w:firstLine="0"/>
        <w:rPr>
          <w:rFonts w:eastAsiaTheme="minorEastAsia" w:cs="Calibri"/>
        </w:rPr>
      </w:pPr>
    </w:p>
    <w:p w14:paraId="0DFAB853" w14:textId="77777777" w:rsidR="00CE7C7A" w:rsidRDefault="00CE7C7A" w:rsidP="00AF3598">
      <w:pPr>
        <w:ind w:firstLine="0"/>
        <w:rPr>
          <w:rFonts w:eastAsiaTheme="minorEastAsia" w:cs="Calibri"/>
        </w:rPr>
      </w:pPr>
    </w:p>
    <w:p w14:paraId="59B4ADF8" w14:textId="70268ED8" w:rsidR="00871C49" w:rsidRDefault="00871C49" w:rsidP="00AF3598">
      <w:pPr>
        <w:ind w:firstLine="0"/>
        <w:rPr>
          <w:rFonts w:eastAsiaTheme="minorEastAsia" w:cs="Calibri"/>
        </w:rPr>
      </w:pPr>
      <w:r>
        <w:rPr>
          <w:rFonts w:eastAsiaTheme="minorEastAsia" w:cs="Calibri"/>
        </w:rPr>
        <w:t>For EC scheme the energy development oscillates around some constant value</w:t>
      </w:r>
      <w:r w:rsidR="006748DE">
        <w:rPr>
          <w:rFonts w:eastAsiaTheme="minorEastAsia" w:cs="Calibri"/>
        </w:rPr>
        <w:t xml:space="preserve"> of energy</w:t>
      </w:r>
      <w:r w:rsidR="00A24622">
        <w:rPr>
          <w:rFonts w:eastAsiaTheme="minorEastAsia" w:cs="Calibri"/>
        </w:rPr>
        <w:t xml:space="preserve"> →</w:t>
      </w:r>
    </w:p>
    <w:p w14:paraId="2C12EA3D" w14:textId="0E1DBA21" w:rsidR="00871C49" w:rsidRDefault="00871C49" w:rsidP="00AF3598">
      <w:pPr>
        <w:ind w:firstLine="0"/>
        <w:rPr>
          <w:rFonts w:eastAsiaTheme="minorEastAsia" w:cs="Calibri"/>
        </w:rPr>
      </w:pPr>
    </w:p>
    <w:p w14:paraId="6959A1B1" w14:textId="79928722" w:rsidR="00871C49" w:rsidRDefault="00D04B91" w:rsidP="00AF3598">
      <w:pPr>
        <w:ind w:firstLine="0"/>
        <w:rPr>
          <w:rFonts w:eastAsiaTheme="minorEastAsia" w:cs="Calibri"/>
        </w:rPr>
      </w:pPr>
      <w:r>
        <w:rPr>
          <w:rFonts w:eastAsiaTheme="minorEastAsia" w:cs="Calibri"/>
        </w:rPr>
        <w:t xml:space="preserve">So, one can conclude that using EC scheme is </w:t>
      </w:r>
      <w:proofErr w:type="gramStart"/>
      <w:r>
        <w:rPr>
          <w:rFonts w:eastAsiaTheme="minorEastAsia" w:cs="Calibri"/>
        </w:rPr>
        <w:t>definitely more</w:t>
      </w:r>
      <w:proofErr w:type="gramEnd"/>
      <w:r>
        <w:rPr>
          <w:rFonts w:eastAsiaTheme="minorEastAsia" w:cs="Calibri"/>
        </w:rPr>
        <w:t xml:space="preserve"> accurate.</w:t>
      </w:r>
    </w:p>
    <w:p w14:paraId="73F401AC" w14:textId="77777777" w:rsidR="00D04B91" w:rsidRDefault="00D04B91" w:rsidP="00AF3598">
      <w:pPr>
        <w:ind w:firstLine="0"/>
        <w:rPr>
          <w:rFonts w:eastAsiaTheme="minorEastAsia" w:cs="Calibri"/>
        </w:rPr>
      </w:pPr>
    </w:p>
    <w:p w14:paraId="0A5BFEF7" w14:textId="77777777" w:rsidR="00CE7C7A" w:rsidRPr="004045E6" w:rsidRDefault="00CE7C7A" w:rsidP="00AF3598">
      <w:pPr>
        <w:ind w:firstLine="0"/>
        <w:rPr>
          <w:rFonts w:eastAsiaTheme="minorEastAsia" w:cs="Calibri"/>
        </w:rPr>
      </w:pPr>
    </w:p>
    <w:p w14:paraId="5E02AB25" w14:textId="6341E734" w:rsidR="00833AE9" w:rsidRDefault="00C832F8" w:rsidP="00C832F8">
      <w:pPr>
        <w:pStyle w:val="Nadpis1"/>
        <w:numPr>
          <w:ilvl w:val="0"/>
          <w:numId w:val="29"/>
        </w:numPr>
      </w:pPr>
      <w:r w:rsidRPr="00C832F8">
        <w:t>Exercise 4.14: Use a Backward Euler scheme for oscillations</w:t>
      </w:r>
    </w:p>
    <w:p w14:paraId="01E73AD0" w14:textId="139B3813" w:rsidR="008B4C4E" w:rsidRDefault="008B4C4E" w:rsidP="008B4C4E">
      <w:pPr>
        <w:pStyle w:val="Nadpis2"/>
        <w:numPr>
          <w:ilvl w:val="1"/>
          <w:numId w:val="29"/>
        </w:numPr>
      </w:pPr>
      <w:bookmarkStart w:id="4" w:name="_Toc1574940"/>
      <w:bookmarkEnd w:id="4"/>
    </w:p>
    <w:p w14:paraId="5E471523" w14:textId="7E58F99A" w:rsidR="007A1B02" w:rsidRPr="000C1E76" w:rsidRDefault="000C1E76" w:rsidP="000C1E76">
      <w:r>
        <w:t xml:space="preserve">System of equations was solved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eastAsiaTheme="minorEastAsia"/>
        </w:rPr>
        <w:tab/>
      </w:r>
      <m:oMath>
        <m: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-∆t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</m:oMath>
      </m:oMathPara>
    </w:p>
    <w:p w14:paraId="61B9DDDD" w14:textId="2C3E6CE3" w:rsidR="002E668A" w:rsidRPr="002B7223" w:rsidRDefault="00F23EC5" w:rsidP="002B722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+∆t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</m:oMath>
      </m:oMathPara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6259"/>
      </w:tblGrid>
      <w:tr w:rsidR="002B7223" w14:paraId="56BD89B2" w14:textId="77777777" w:rsidTr="00796A2B">
        <w:tc>
          <w:tcPr>
            <w:tcW w:w="4531" w:type="dxa"/>
          </w:tcPr>
          <w:bookmarkStart w:id="5" w:name="_Toc1574941"/>
          <w:bookmarkEnd w:id="5"/>
          <w:p w14:paraId="63BC61BC" w14:textId="3B76C6C8" w:rsidR="002B7223" w:rsidRDefault="002B7223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6259" w:type="dxa"/>
          </w:tcPr>
          <w:p w14:paraId="4CFE66E0" w14:textId="0AA66393" w:rsidR="002B7223" w:rsidRDefault="002B7223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+∆t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B7223" w14:paraId="607D7E48" w14:textId="77777777" w:rsidTr="00796A2B">
        <w:tc>
          <w:tcPr>
            <w:tcW w:w="4531" w:type="dxa"/>
          </w:tcPr>
          <w:p w14:paraId="40586833" w14:textId="79831D45" w:rsidR="002B7223" w:rsidRDefault="002B7223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259" w:type="dxa"/>
          </w:tcPr>
          <w:p w14:paraId="1AA25402" w14:textId="0349EBAF" w:rsidR="002B7223" w:rsidRDefault="002B7223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+∆t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B7223" w14:paraId="2A38B099" w14:textId="77777777" w:rsidTr="00796A2B">
        <w:tc>
          <w:tcPr>
            <w:tcW w:w="4531" w:type="dxa"/>
          </w:tcPr>
          <w:p w14:paraId="49627AC7" w14:textId="4E961ECD" w:rsidR="002B7223" w:rsidRDefault="002B7223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259" w:type="dxa"/>
          </w:tcPr>
          <w:p w14:paraId="620D1056" w14:textId="394F912C" w:rsidR="002B7223" w:rsidRDefault="002B7223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∆t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B7223" w14:paraId="371BE51F" w14:textId="77777777" w:rsidTr="00796A2B">
        <w:tc>
          <w:tcPr>
            <w:tcW w:w="4531" w:type="dxa"/>
          </w:tcPr>
          <w:p w14:paraId="5BDBB300" w14:textId="2129911A" w:rsidR="002B7223" w:rsidRDefault="002B7223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-∆t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259" w:type="dxa"/>
          </w:tcPr>
          <w:p w14:paraId="166EE38A" w14:textId="2472344B" w:rsidR="002B7223" w:rsidRDefault="002B7223" w:rsidP="002B7223">
            <w:pPr>
              <w:ind w:firstLine="0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-∆t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0B33B0CC" w14:textId="32BE6365" w:rsidR="00CF724E" w:rsidRDefault="00CF724E" w:rsidP="00243B51">
      <w:pPr>
        <w:pStyle w:val="Nadpis2"/>
        <w:numPr>
          <w:ilvl w:val="1"/>
          <w:numId w:val="29"/>
        </w:numPr>
      </w:pPr>
      <w:bookmarkStart w:id="6" w:name="_Toc1574942"/>
      <w:bookmarkEnd w:id="6"/>
    </w:p>
    <w:p w14:paraId="38B0EF00" w14:textId="2F43E67E" w:rsidR="00650DB8" w:rsidRDefault="000C1E76" w:rsidP="00694341">
      <w:r>
        <w:t xml:space="preserve">Above formulas are implemented </w:t>
      </w:r>
      <w:r w:rsidRPr="000C1E76">
        <w:t xml:space="preserve">in a program </w:t>
      </w:r>
      <w:r w:rsidR="00ED046D" w:rsidRPr="00ED046D">
        <w:rPr>
          <w:i/>
        </w:rPr>
        <w:t>osc_BE</w:t>
      </w:r>
      <w:r w:rsidR="00ED046D" w:rsidRPr="00ED046D">
        <w:t xml:space="preserve"> </w:t>
      </w:r>
      <w:r w:rsidRPr="000C1E76">
        <w:t>for computing the entire numerical solution</w:t>
      </w:r>
      <w:r>
        <w:t>.</w:t>
      </w:r>
      <w:bookmarkStart w:id="7" w:name="_Toc1574943"/>
      <w:bookmarkEnd w:id="7"/>
    </w:p>
    <w:p w14:paraId="689EEA2D" w14:textId="521538BF" w:rsidR="000C1E76" w:rsidRDefault="004572C1" w:rsidP="000C1E76">
      <w:pPr>
        <w:pStyle w:val="Nadpis2"/>
        <w:numPr>
          <w:ilvl w:val="1"/>
          <w:numId w:val="29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EDEC7D" wp14:editId="7C686451">
            <wp:simplePos x="0" y="0"/>
            <wp:positionH relativeFrom="column">
              <wp:posOffset>4311650</wp:posOffset>
            </wp:positionH>
            <wp:positionV relativeFrom="paragraph">
              <wp:posOffset>78740</wp:posOffset>
            </wp:positionV>
            <wp:extent cx="2879725" cy="2159635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B28A66C" wp14:editId="3FA8FDD0">
            <wp:simplePos x="0" y="0"/>
            <wp:positionH relativeFrom="column">
              <wp:posOffset>1575012</wp:posOffset>
            </wp:positionH>
            <wp:positionV relativeFrom="paragraph">
              <wp:posOffset>74930</wp:posOffset>
            </wp:positionV>
            <wp:extent cx="2880000" cy="2160000"/>
            <wp:effectExtent l="0" t="0" r="0" b="0"/>
            <wp:wrapSquare wrapText="bothSides"/>
            <wp:docPr id="5" name="Obrázek 5" descr="Obsah obrázku mapa, text&#10;&#10;Popis vygenerován s velmi vyso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DEC364" w14:textId="3C6EE354" w:rsidR="004572C1" w:rsidRDefault="000C1E76" w:rsidP="004572C1">
      <w:r>
        <w:t>Solution for</w:t>
      </w:r>
      <w:r w:rsidRPr="000C1E76">
        <w:t xml:space="preserve"> </w:t>
      </w:r>
      <w:r w:rsidRPr="004572C1">
        <w:rPr>
          <w:i/>
        </w:rPr>
        <w:t xml:space="preserve">Δt </w:t>
      </w:r>
      <w:r w:rsidRPr="000C1E76">
        <w:t xml:space="preserve">corresponding to 20 </w:t>
      </w:r>
      <w:r w:rsidR="004572C1">
        <w:t xml:space="preserve">and 2000 </w:t>
      </w:r>
      <w:r w:rsidRPr="000C1E76">
        <w:t>time steps per period of the oscillations</w:t>
      </w:r>
      <w:r>
        <w:t>.</w:t>
      </w:r>
      <w:r w:rsidR="004572C1">
        <w:t xml:space="preserve"> →</w:t>
      </w:r>
    </w:p>
    <w:p w14:paraId="2AB1CFAD" w14:textId="7CAB89C3" w:rsidR="004572C1" w:rsidRDefault="004572C1" w:rsidP="004572C1">
      <w:pPr>
        <w:ind w:firstLine="0"/>
      </w:pPr>
      <w:r>
        <w:t xml:space="preserve">One can observe, </w:t>
      </w:r>
      <w:r w:rsidR="00ED046D">
        <w:t xml:space="preserve">that </w:t>
      </w:r>
      <w:r>
        <w:t xml:space="preserve">this method leads to decreasing amplitude in time. Not surprising is a property, that lower </w:t>
      </w:r>
      <w:r w:rsidRPr="004572C1">
        <w:rPr>
          <w:i/>
        </w:rPr>
        <w:t>Δt</w:t>
      </w:r>
      <w:r>
        <w:t xml:space="preserve"> leads to more accurate solutions.</w:t>
      </w:r>
    </w:p>
    <w:p w14:paraId="1BF0701D" w14:textId="41A164E1" w:rsidR="00C85741" w:rsidRPr="00C85741" w:rsidRDefault="008E092A" w:rsidP="007C098C">
      <w:pPr>
        <w:pStyle w:val="Nadpis1"/>
        <w:numPr>
          <w:ilvl w:val="0"/>
          <w:numId w:val="0"/>
        </w:numPr>
        <w:ind w:left="432"/>
      </w:pPr>
      <w:bookmarkStart w:id="8" w:name="_Toc1574948"/>
      <w:r>
        <w:t>Conclusions</w:t>
      </w:r>
      <w:bookmarkEnd w:id="8"/>
    </w:p>
    <w:p w14:paraId="7C4C0D35" w14:textId="72E707A6" w:rsidR="008E092A" w:rsidRDefault="001E4B11" w:rsidP="0053703A">
      <w:r>
        <w:t xml:space="preserve">All </w:t>
      </w:r>
      <w:r w:rsidRPr="001E4B11">
        <w:t>sources</w:t>
      </w:r>
      <w:r>
        <w:t xml:space="preserve"> were p</w:t>
      </w:r>
      <w:r w:rsidRPr="001E4B11">
        <w:t>ush</w:t>
      </w:r>
      <w:r>
        <w:t>ed</w:t>
      </w:r>
      <w:r w:rsidRPr="001E4B11">
        <w:t xml:space="preserve"> to GitHub</w:t>
      </w:r>
      <w:r>
        <w:t>. L</w:t>
      </w:r>
      <w:r w:rsidRPr="001E4B11">
        <w:t xml:space="preserve">ink to </w:t>
      </w:r>
      <w:r>
        <w:t>the</w:t>
      </w:r>
      <w:r w:rsidRPr="001E4B11">
        <w:t xml:space="preserve"> reposit</w:t>
      </w:r>
      <w:bookmarkStart w:id="9" w:name="_GoBack"/>
      <w:bookmarkEnd w:id="9"/>
      <w:r w:rsidRPr="001E4B11">
        <w:t xml:space="preserve">ory </w:t>
      </w:r>
      <w:r>
        <w:t xml:space="preserve">is: </w:t>
      </w:r>
    </w:p>
    <w:p w14:paraId="241D5CE6" w14:textId="2825A4FB" w:rsidR="001E4B11" w:rsidRPr="008E092A" w:rsidRDefault="001E4B11" w:rsidP="0053703A">
      <w:r>
        <w:t>This was probably the easi</w:t>
      </w:r>
      <w:r w:rsidR="0094069F">
        <w:t>est task.</w:t>
      </w:r>
    </w:p>
    <w:sectPr w:rsidR="001E4B11" w:rsidRPr="008E092A" w:rsidSect="007C098C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340" w:footer="34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25819" w14:textId="77777777" w:rsidR="00F23EC5" w:rsidRDefault="00F23EC5" w:rsidP="00C6554A">
      <w:pPr>
        <w:spacing w:line="240" w:lineRule="auto"/>
      </w:pPr>
      <w:r>
        <w:separator/>
      </w:r>
    </w:p>
  </w:endnote>
  <w:endnote w:type="continuationSeparator" w:id="0">
    <w:p w14:paraId="2FE0370F" w14:textId="77777777" w:rsidR="00F23EC5" w:rsidRDefault="00F23EC5" w:rsidP="00C65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40491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CB743" w14:textId="6867DDCD" w:rsidR="00C7764D" w:rsidRDefault="00C7764D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4BB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D3F42EE" w14:textId="77777777" w:rsidR="00AB07BD" w:rsidRDefault="00AB07B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8520097"/>
      <w:docPartObj>
        <w:docPartGallery w:val="Page Numbers (Bottom of Page)"/>
        <w:docPartUnique/>
      </w:docPartObj>
    </w:sdtPr>
    <w:sdtEndPr/>
    <w:sdtContent>
      <w:p w14:paraId="65B6164F" w14:textId="0D823395" w:rsidR="007C098C" w:rsidRDefault="007C098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F2B" w:rsidRPr="001C2F2B">
          <w:rPr>
            <w:noProof/>
            <w:lang w:val="cs-CZ"/>
          </w:rPr>
          <w:t>1</w:t>
        </w:r>
        <w:r>
          <w:fldChar w:fldCharType="end"/>
        </w:r>
      </w:p>
    </w:sdtContent>
  </w:sdt>
  <w:p w14:paraId="4489D96E" w14:textId="77777777" w:rsidR="007C098C" w:rsidRDefault="007C098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3E481" w14:textId="77777777" w:rsidR="00F23EC5" w:rsidRDefault="00F23EC5" w:rsidP="00C6554A">
      <w:pPr>
        <w:spacing w:line="240" w:lineRule="auto"/>
      </w:pPr>
      <w:r>
        <w:separator/>
      </w:r>
    </w:p>
  </w:footnote>
  <w:footnote w:type="continuationSeparator" w:id="0">
    <w:p w14:paraId="1D7025B6" w14:textId="77777777" w:rsidR="00F23EC5" w:rsidRDefault="00F23EC5" w:rsidP="00C65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7D1DE" w14:textId="6752A131" w:rsidR="00161885" w:rsidRDefault="00161885">
    <w:pPr>
      <w:pStyle w:val="Zhlav"/>
    </w:pPr>
    <w:r>
      <w:ptab w:relativeTo="margin" w:alignment="lef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9DB26" w14:textId="4053A609" w:rsidR="00161885" w:rsidRPr="007F2F2E" w:rsidRDefault="00161885" w:rsidP="007F2F2E">
    <w:pPr>
      <w:pStyle w:val="Nzev"/>
    </w:pPr>
    <w:r w:rsidRPr="007F2F2E">
      <w:t>Computational Methods in Mechanics</w:t>
    </w:r>
    <w:r w:rsidRPr="007F2F2E">
      <w:tab/>
    </w:r>
    <w:r w:rsidRPr="007F2F2E">
      <w:tab/>
      <w:t xml:space="preserve">Assignment </w:t>
    </w:r>
    <w:r w:rsidR="00224D2E">
      <w:t>3</w:t>
    </w:r>
    <w:r w:rsidRPr="007F2F2E">
      <w:tab/>
    </w:r>
    <w:r w:rsidRPr="007F2F2E">
      <w:tab/>
      <w:t>Jakub Trušina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20962E"/>
    <w:lvl w:ilvl="0">
      <w:start w:val="1"/>
      <w:numFmt w:val="decimal"/>
      <w:pStyle w:val="slovanseznam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9AC941A"/>
    <w:lvl w:ilvl="0">
      <w:start w:val="1"/>
      <w:numFmt w:val="decimal"/>
      <w:pStyle w:val="slovanseznam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EA0E9C8"/>
    <w:lvl w:ilvl="0">
      <w:start w:val="1"/>
      <w:numFmt w:val="decimal"/>
      <w:pStyle w:val="slovanseznam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40491C"/>
    <w:lvl w:ilvl="0">
      <w:start w:val="1"/>
      <w:numFmt w:val="decimal"/>
      <w:pStyle w:val="slovanseznam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580A26"/>
    <w:lvl w:ilvl="0">
      <w:start w:val="1"/>
      <w:numFmt w:val="bullet"/>
      <w:pStyle w:val="Seznamsodrkami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E6A336"/>
    <w:lvl w:ilvl="0">
      <w:start w:val="1"/>
      <w:numFmt w:val="bullet"/>
      <w:pStyle w:val="Seznamsodrkami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E6EB02"/>
    <w:lvl w:ilvl="0">
      <w:start w:val="1"/>
      <w:numFmt w:val="bullet"/>
      <w:pStyle w:val="Seznamsodrka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E04716E"/>
    <w:lvl w:ilvl="0">
      <w:start w:val="1"/>
      <w:numFmt w:val="bullet"/>
      <w:pStyle w:val="Seznamsodrka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F4F488"/>
    <w:lvl w:ilvl="0">
      <w:start w:val="1"/>
      <w:numFmt w:val="lowerLetter"/>
      <w:pStyle w:val="slovanseznam"/>
      <w:lvlText w:val="%1)"/>
      <w:lvlJc w:val="left"/>
      <w:pPr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4C6C6F"/>
    <w:multiLevelType w:val="hybridMultilevel"/>
    <w:tmpl w:val="0A46A0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21435F7"/>
    <w:multiLevelType w:val="hybridMultilevel"/>
    <w:tmpl w:val="42507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A27CF7"/>
    <w:multiLevelType w:val="hybridMultilevel"/>
    <w:tmpl w:val="C51E8E28"/>
    <w:lvl w:ilvl="0" w:tplc="D07220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C67DC"/>
    <w:multiLevelType w:val="hybridMultilevel"/>
    <w:tmpl w:val="7FEE73F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3802ADC"/>
    <w:multiLevelType w:val="hybridMultilevel"/>
    <w:tmpl w:val="655CE9CC"/>
    <w:lvl w:ilvl="0" w:tplc="9768F07C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3692F"/>
    <w:multiLevelType w:val="hybridMultilevel"/>
    <w:tmpl w:val="E17C0304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BFE64CB"/>
    <w:multiLevelType w:val="hybridMultilevel"/>
    <w:tmpl w:val="FD7C1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C12723B"/>
    <w:multiLevelType w:val="multilevel"/>
    <w:tmpl w:val="04050025"/>
    <w:styleLink w:val="Styl1"/>
    <w:lvl w:ilvl="0">
      <w:start w:val="2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EA74F00"/>
    <w:multiLevelType w:val="multilevel"/>
    <w:tmpl w:val="04050025"/>
    <w:numStyleLink w:val="Styl1"/>
  </w:abstractNum>
  <w:abstractNum w:abstractNumId="21" w15:restartNumberingAfterBreak="0">
    <w:nsid w:val="407B6FB5"/>
    <w:multiLevelType w:val="multilevel"/>
    <w:tmpl w:val="4B3226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2F50507"/>
    <w:multiLevelType w:val="hybridMultilevel"/>
    <w:tmpl w:val="8F26414A"/>
    <w:lvl w:ilvl="0" w:tplc="A2F062C4">
      <w:start w:val="1"/>
      <w:numFmt w:val="lowerLetter"/>
      <w:lvlText w:val="%1)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FD311F"/>
    <w:multiLevelType w:val="multilevel"/>
    <w:tmpl w:val="04050025"/>
    <w:numStyleLink w:val="Styl1"/>
  </w:abstractNum>
  <w:abstractNum w:abstractNumId="25" w15:restartNumberingAfterBreak="0">
    <w:nsid w:val="552E051A"/>
    <w:multiLevelType w:val="hybridMultilevel"/>
    <w:tmpl w:val="EC50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961995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5605A5B"/>
    <w:multiLevelType w:val="hybridMultilevel"/>
    <w:tmpl w:val="956CE416"/>
    <w:lvl w:ilvl="0" w:tplc="C8B0C302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D33914"/>
    <w:multiLevelType w:val="multilevel"/>
    <w:tmpl w:val="04050025"/>
    <w:numStyleLink w:val="Styl1"/>
  </w:abstractNum>
  <w:abstractNum w:abstractNumId="29" w15:restartNumberingAfterBreak="0">
    <w:nsid w:val="74C633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F373776"/>
    <w:multiLevelType w:val="multilevel"/>
    <w:tmpl w:val="04050025"/>
    <w:numStyleLink w:val="Styl1"/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23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6"/>
  </w:num>
  <w:num w:numId="17">
    <w:abstractNumId w:val="27"/>
  </w:num>
  <w:num w:numId="18">
    <w:abstractNumId w:val="14"/>
  </w:num>
  <w:num w:numId="19">
    <w:abstractNumId w:val="21"/>
  </w:num>
  <w:num w:numId="20">
    <w:abstractNumId w:val="16"/>
  </w:num>
  <w:num w:numId="21">
    <w:abstractNumId w:val="11"/>
  </w:num>
  <w:num w:numId="22">
    <w:abstractNumId w:val="13"/>
  </w:num>
  <w:num w:numId="23">
    <w:abstractNumId w:val="25"/>
  </w:num>
  <w:num w:numId="24">
    <w:abstractNumId w:val="17"/>
  </w:num>
  <w:num w:numId="25">
    <w:abstractNumId w:val="22"/>
  </w:num>
  <w:num w:numId="26">
    <w:abstractNumId w:val="29"/>
  </w:num>
  <w:num w:numId="27">
    <w:abstractNumId w:val="19"/>
  </w:num>
  <w:num w:numId="28">
    <w:abstractNumId w:val="20"/>
  </w:num>
  <w:num w:numId="29">
    <w:abstractNumId w:val="28"/>
  </w:num>
  <w:num w:numId="30">
    <w:abstractNumId w:val="15"/>
  </w:num>
  <w:num w:numId="31">
    <w:abstractNumId w:val="24"/>
  </w:num>
  <w:num w:numId="32">
    <w:abstractNumId w:val="30"/>
  </w:num>
  <w:num w:numId="3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cs-CZ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A55"/>
    <w:rsid w:val="00011905"/>
    <w:rsid w:val="0001224B"/>
    <w:rsid w:val="000255C7"/>
    <w:rsid w:val="00026A55"/>
    <w:rsid w:val="00033E92"/>
    <w:rsid w:val="00034271"/>
    <w:rsid w:val="0004228A"/>
    <w:rsid w:val="000435E9"/>
    <w:rsid w:val="00047DCF"/>
    <w:rsid w:val="000507CB"/>
    <w:rsid w:val="00050F12"/>
    <w:rsid w:val="00054ECB"/>
    <w:rsid w:val="00060C08"/>
    <w:rsid w:val="00071BE1"/>
    <w:rsid w:val="0007298A"/>
    <w:rsid w:val="000767A8"/>
    <w:rsid w:val="00081865"/>
    <w:rsid w:val="00083478"/>
    <w:rsid w:val="00083CCD"/>
    <w:rsid w:val="00090735"/>
    <w:rsid w:val="00090F7C"/>
    <w:rsid w:val="00096C06"/>
    <w:rsid w:val="00096F48"/>
    <w:rsid w:val="000978C7"/>
    <w:rsid w:val="000A42FF"/>
    <w:rsid w:val="000B0C39"/>
    <w:rsid w:val="000B458E"/>
    <w:rsid w:val="000B66ED"/>
    <w:rsid w:val="000C1699"/>
    <w:rsid w:val="000C1E76"/>
    <w:rsid w:val="000D21FD"/>
    <w:rsid w:val="000D3D4E"/>
    <w:rsid w:val="000E21F8"/>
    <w:rsid w:val="000E3EA4"/>
    <w:rsid w:val="000F31EC"/>
    <w:rsid w:val="00103DF8"/>
    <w:rsid w:val="001064A0"/>
    <w:rsid w:val="00111C5B"/>
    <w:rsid w:val="001301A9"/>
    <w:rsid w:val="001308E4"/>
    <w:rsid w:val="00132C58"/>
    <w:rsid w:val="00140074"/>
    <w:rsid w:val="0014060D"/>
    <w:rsid w:val="00142D48"/>
    <w:rsid w:val="00146DC0"/>
    <w:rsid w:val="00146F7C"/>
    <w:rsid w:val="001519CC"/>
    <w:rsid w:val="00155A83"/>
    <w:rsid w:val="00157C90"/>
    <w:rsid w:val="0016180E"/>
    <w:rsid w:val="00161885"/>
    <w:rsid w:val="0016642B"/>
    <w:rsid w:val="00171041"/>
    <w:rsid w:val="00171826"/>
    <w:rsid w:val="001741BB"/>
    <w:rsid w:val="00175FAD"/>
    <w:rsid w:val="00186F05"/>
    <w:rsid w:val="00190264"/>
    <w:rsid w:val="00192301"/>
    <w:rsid w:val="00193073"/>
    <w:rsid w:val="00193677"/>
    <w:rsid w:val="001A148C"/>
    <w:rsid w:val="001A1E1F"/>
    <w:rsid w:val="001A226F"/>
    <w:rsid w:val="001A23E8"/>
    <w:rsid w:val="001A360D"/>
    <w:rsid w:val="001A5E24"/>
    <w:rsid w:val="001A79B4"/>
    <w:rsid w:val="001B3265"/>
    <w:rsid w:val="001B5820"/>
    <w:rsid w:val="001B6521"/>
    <w:rsid w:val="001B675E"/>
    <w:rsid w:val="001C1465"/>
    <w:rsid w:val="001C2157"/>
    <w:rsid w:val="001C2F2B"/>
    <w:rsid w:val="001C4B0C"/>
    <w:rsid w:val="001C5442"/>
    <w:rsid w:val="001C602A"/>
    <w:rsid w:val="001D1AD6"/>
    <w:rsid w:val="001D6963"/>
    <w:rsid w:val="001E24FA"/>
    <w:rsid w:val="001E4B11"/>
    <w:rsid w:val="001E5609"/>
    <w:rsid w:val="001F4568"/>
    <w:rsid w:val="001F5A76"/>
    <w:rsid w:val="00206699"/>
    <w:rsid w:val="00210CBF"/>
    <w:rsid w:val="00213450"/>
    <w:rsid w:val="00213EE7"/>
    <w:rsid w:val="00216485"/>
    <w:rsid w:val="00224D2E"/>
    <w:rsid w:val="00225046"/>
    <w:rsid w:val="00225BD5"/>
    <w:rsid w:val="00226673"/>
    <w:rsid w:val="0022756A"/>
    <w:rsid w:val="00231DB4"/>
    <w:rsid w:val="00232DCE"/>
    <w:rsid w:val="00232FE9"/>
    <w:rsid w:val="00243B51"/>
    <w:rsid w:val="0024494D"/>
    <w:rsid w:val="00244DCD"/>
    <w:rsid w:val="0025131A"/>
    <w:rsid w:val="002554CD"/>
    <w:rsid w:val="00256E19"/>
    <w:rsid w:val="00260D3E"/>
    <w:rsid w:val="002622B7"/>
    <w:rsid w:val="00264BAE"/>
    <w:rsid w:val="002715A3"/>
    <w:rsid w:val="002752C9"/>
    <w:rsid w:val="00277CFF"/>
    <w:rsid w:val="0028303C"/>
    <w:rsid w:val="002844AC"/>
    <w:rsid w:val="00287CD0"/>
    <w:rsid w:val="00291942"/>
    <w:rsid w:val="00293B83"/>
    <w:rsid w:val="00296322"/>
    <w:rsid w:val="002A51C7"/>
    <w:rsid w:val="002B242C"/>
    <w:rsid w:val="002B4294"/>
    <w:rsid w:val="002B5DB6"/>
    <w:rsid w:val="002B7223"/>
    <w:rsid w:val="002E0B62"/>
    <w:rsid w:val="002E1172"/>
    <w:rsid w:val="002E34BF"/>
    <w:rsid w:val="002E668A"/>
    <w:rsid w:val="002F5328"/>
    <w:rsid w:val="00303B36"/>
    <w:rsid w:val="00317A6D"/>
    <w:rsid w:val="00317E89"/>
    <w:rsid w:val="003218A7"/>
    <w:rsid w:val="00323578"/>
    <w:rsid w:val="0032624F"/>
    <w:rsid w:val="00333D0D"/>
    <w:rsid w:val="00341C76"/>
    <w:rsid w:val="00343B17"/>
    <w:rsid w:val="00344E3D"/>
    <w:rsid w:val="00345931"/>
    <w:rsid w:val="00347B88"/>
    <w:rsid w:val="003575E9"/>
    <w:rsid w:val="00357B2C"/>
    <w:rsid w:val="003655E5"/>
    <w:rsid w:val="003679B5"/>
    <w:rsid w:val="00370FB9"/>
    <w:rsid w:val="0037158F"/>
    <w:rsid w:val="00374B95"/>
    <w:rsid w:val="00376151"/>
    <w:rsid w:val="0037781B"/>
    <w:rsid w:val="003812E0"/>
    <w:rsid w:val="00386EE3"/>
    <w:rsid w:val="00390B3B"/>
    <w:rsid w:val="00391645"/>
    <w:rsid w:val="00397809"/>
    <w:rsid w:val="003A22D2"/>
    <w:rsid w:val="003A3D94"/>
    <w:rsid w:val="003A49E2"/>
    <w:rsid w:val="003A4F89"/>
    <w:rsid w:val="003B2D58"/>
    <w:rsid w:val="003B3069"/>
    <w:rsid w:val="003B77D8"/>
    <w:rsid w:val="003C2237"/>
    <w:rsid w:val="003C32A2"/>
    <w:rsid w:val="003C32C3"/>
    <w:rsid w:val="003D38AC"/>
    <w:rsid w:val="003D6C04"/>
    <w:rsid w:val="003E1725"/>
    <w:rsid w:val="003F0256"/>
    <w:rsid w:val="003F3EFC"/>
    <w:rsid w:val="003F440F"/>
    <w:rsid w:val="003F5E67"/>
    <w:rsid w:val="00401E2D"/>
    <w:rsid w:val="004045E6"/>
    <w:rsid w:val="00404B87"/>
    <w:rsid w:val="00404C94"/>
    <w:rsid w:val="004063A7"/>
    <w:rsid w:val="0041206C"/>
    <w:rsid w:val="00412FB0"/>
    <w:rsid w:val="00414865"/>
    <w:rsid w:val="00416C7C"/>
    <w:rsid w:val="00420107"/>
    <w:rsid w:val="0042120D"/>
    <w:rsid w:val="004239A5"/>
    <w:rsid w:val="00423F3C"/>
    <w:rsid w:val="00425134"/>
    <w:rsid w:val="00434869"/>
    <w:rsid w:val="00437000"/>
    <w:rsid w:val="00437989"/>
    <w:rsid w:val="00443675"/>
    <w:rsid w:val="00450A1A"/>
    <w:rsid w:val="00453B03"/>
    <w:rsid w:val="004572C1"/>
    <w:rsid w:val="0046527F"/>
    <w:rsid w:val="00480A3C"/>
    <w:rsid w:val="00491FFA"/>
    <w:rsid w:val="00492D68"/>
    <w:rsid w:val="00495D93"/>
    <w:rsid w:val="004971E5"/>
    <w:rsid w:val="004A5BB1"/>
    <w:rsid w:val="004A6481"/>
    <w:rsid w:val="004A772B"/>
    <w:rsid w:val="004B0F8A"/>
    <w:rsid w:val="004C049F"/>
    <w:rsid w:val="004C76C1"/>
    <w:rsid w:val="004D070E"/>
    <w:rsid w:val="004D6A83"/>
    <w:rsid w:val="004E17AB"/>
    <w:rsid w:val="004E21A2"/>
    <w:rsid w:val="004E27E2"/>
    <w:rsid w:val="004E3D14"/>
    <w:rsid w:val="004E4FBA"/>
    <w:rsid w:val="004E72E5"/>
    <w:rsid w:val="004F319A"/>
    <w:rsid w:val="005000E2"/>
    <w:rsid w:val="00501726"/>
    <w:rsid w:val="00503DBA"/>
    <w:rsid w:val="005064FF"/>
    <w:rsid w:val="005108C0"/>
    <w:rsid w:val="005114F2"/>
    <w:rsid w:val="00513AF2"/>
    <w:rsid w:val="00516E09"/>
    <w:rsid w:val="00517BF2"/>
    <w:rsid w:val="005258F2"/>
    <w:rsid w:val="00532A3F"/>
    <w:rsid w:val="0053703A"/>
    <w:rsid w:val="00550299"/>
    <w:rsid w:val="00553C62"/>
    <w:rsid w:val="0055713D"/>
    <w:rsid w:val="005609A0"/>
    <w:rsid w:val="005654DD"/>
    <w:rsid w:val="00571C69"/>
    <w:rsid w:val="00572972"/>
    <w:rsid w:val="00573CC7"/>
    <w:rsid w:val="005754C3"/>
    <w:rsid w:val="00581059"/>
    <w:rsid w:val="00591B4E"/>
    <w:rsid w:val="00592A90"/>
    <w:rsid w:val="00594F8C"/>
    <w:rsid w:val="005A4478"/>
    <w:rsid w:val="005A48CC"/>
    <w:rsid w:val="005B11CF"/>
    <w:rsid w:val="005B1EA2"/>
    <w:rsid w:val="005B2547"/>
    <w:rsid w:val="005B56B5"/>
    <w:rsid w:val="005C2DCE"/>
    <w:rsid w:val="005C746A"/>
    <w:rsid w:val="005D0732"/>
    <w:rsid w:val="005D16F3"/>
    <w:rsid w:val="005D23F8"/>
    <w:rsid w:val="005D31CE"/>
    <w:rsid w:val="005E254D"/>
    <w:rsid w:val="005E543F"/>
    <w:rsid w:val="005E65C8"/>
    <w:rsid w:val="005F0224"/>
    <w:rsid w:val="005F27B6"/>
    <w:rsid w:val="005F2E83"/>
    <w:rsid w:val="005F61ED"/>
    <w:rsid w:val="005F6EDD"/>
    <w:rsid w:val="00600FB1"/>
    <w:rsid w:val="006043B1"/>
    <w:rsid w:val="006107FF"/>
    <w:rsid w:val="006148A9"/>
    <w:rsid w:val="00623A8E"/>
    <w:rsid w:val="00624535"/>
    <w:rsid w:val="0063276F"/>
    <w:rsid w:val="0063591F"/>
    <w:rsid w:val="0064704C"/>
    <w:rsid w:val="00650DB8"/>
    <w:rsid w:val="006529D0"/>
    <w:rsid w:val="00654384"/>
    <w:rsid w:val="00664D5F"/>
    <w:rsid w:val="00665DE2"/>
    <w:rsid w:val="006711D5"/>
    <w:rsid w:val="006748DE"/>
    <w:rsid w:val="00675FF2"/>
    <w:rsid w:val="006763C3"/>
    <w:rsid w:val="0068493C"/>
    <w:rsid w:val="00684DBE"/>
    <w:rsid w:val="00694341"/>
    <w:rsid w:val="00694943"/>
    <w:rsid w:val="006A1F6B"/>
    <w:rsid w:val="006A3CE7"/>
    <w:rsid w:val="006B2256"/>
    <w:rsid w:val="006B3507"/>
    <w:rsid w:val="006B6432"/>
    <w:rsid w:val="006C2642"/>
    <w:rsid w:val="006C27EB"/>
    <w:rsid w:val="006C31B6"/>
    <w:rsid w:val="006C4BB3"/>
    <w:rsid w:val="006D0960"/>
    <w:rsid w:val="006D291E"/>
    <w:rsid w:val="006D709B"/>
    <w:rsid w:val="006D767C"/>
    <w:rsid w:val="006D79A8"/>
    <w:rsid w:val="006D7F95"/>
    <w:rsid w:val="006E4D13"/>
    <w:rsid w:val="006F5401"/>
    <w:rsid w:val="006F54BA"/>
    <w:rsid w:val="0070082C"/>
    <w:rsid w:val="007052C0"/>
    <w:rsid w:val="0070647D"/>
    <w:rsid w:val="00711DE6"/>
    <w:rsid w:val="00712613"/>
    <w:rsid w:val="007141FA"/>
    <w:rsid w:val="00730328"/>
    <w:rsid w:val="00732E63"/>
    <w:rsid w:val="00733649"/>
    <w:rsid w:val="0073399E"/>
    <w:rsid w:val="00735D1E"/>
    <w:rsid w:val="00737530"/>
    <w:rsid w:val="007448EA"/>
    <w:rsid w:val="0074504D"/>
    <w:rsid w:val="00755C46"/>
    <w:rsid w:val="00755DAD"/>
    <w:rsid w:val="00761AC8"/>
    <w:rsid w:val="00775C1A"/>
    <w:rsid w:val="00776DBC"/>
    <w:rsid w:val="00783C8B"/>
    <w:rsid w:val="007857F7"/>
    <w:rsid w:val="007864B7"/>
    <w:rsid w:val="00786C63"/>
    <w:rsid w:val="007964E2"/>
    <w:rsid w:val="00796A2B"/>
    <w:rsid w:val="007A03CD"/>
    <w:rsid w:val="007A123D"/>
    <w:rsid w:val="007A159D"/>
    <w:rsid w:val="007A1B02"/>
    <w:rsid w:val="007A269E"/>
    <w:rsid w:val="007A7737"/>
    <w:rsid w:val="007B4A68"/>
    <w:rsid w:val="007B63C2"/>
    <w:rsid w:val="007C098C"/>
    <w:rsid w:val="007C422A"/>
    <w:rsid w:val="007C64ED"/>
    <w:rsid w:val="007C72EA"/>
    <w:rsid w:val="007D0113"/>
    <w:rsid w:val="007D1173"/>
    <w:rsid w:val="007D2534"/>
    <w:rsid w:val="007D472B"/>
    <w:rsid w:val="007D558B"/>
    <w:rsid w:val="007D78D4"/>
    <w:rsid w:val="007E6899"/>
    <w:rsid w:val="007F27BD"/>
    <w:rsid w:val="007F2995"/>
    <w:rsid w:val="007F2F2E"/>
    <w:rsid w:val="007F507F"/>
    <w:rsid w:val="00800772"/>
    <w:rsid w:val="008009A2"/>
    <w:rsid w:val="00804C45"/>
    <w:rsid w:val="00814720"/>
    <w:rsid w:val="008147F0"/>
    <w:rsid w:val="008202BC"/>
    <w:rsid w:val="00824430"/>
    <w:rsid w:val="00827DEE"/>
    <w:rsid w:val="00833AE9"/>
    <w:rsid w:val="00834E12"/>
    <w:rsid w:val="00843C83"/>
    <w:rsid w:val="008452B5"/>
    <w:rsid w:val="00845627"/>
    <w:rsid w:val="00846019"/>
    <w:rsid w:val="0085205D"/>
    <w:rsid w:val="008524E1"/>
    <w:rsid w:val="00860290"/>
    <w:rsid w:val="00871C49"/>
    <w:rsid w:val="008737C1"/>
    <w:rsid w:val="00873819"/>
    <w:rsid w:val="0088102E"/>
    <w:rsid w:val="0088143E"/>
    <w:rsid w:val="0088593D"/>
    <w:rsid w:val="0088698B"/>
    <w:rsid w:val="0088726A"/>
    <w:rsid w:val="00887BE7"/>
    <w:rsid w:val="00887CAE"/>
    <w:rsid w:val="00895665"/>
    <w:rsid w:val="008A1BCD"/>
    <w:rsid w:val="008A4926"/>
    <w:rsid w:val="008B230A"/>
    <w:rsid w:val="008B37BE"/>
    <w:rsid w:val="008B4C4E"/>
    <w:rsid w:val="008B5764"/>
    <w:rsid w:val="008B7910"/>
    <w:rsid w:val="008C6643"/>
    <w:rsid w:val="008D4404"/>
    <w:rsid w:val="008D7BF9"/>
    <w:rsid w:val="008E092A"/>
    <w:rsid w:val="008E19EF"/>
    <w:rsid w:val="008F24E4"/>
    <w:rsid w:val="008F3BCE"/>
    <w:rsid w:val="008F6916"/>
    <w:rsid w:val="008F7367"/>
    <w:rsid w:val="0090400C"/>
    <w:rsid w:val="009056C3"/>
    <w:rsid w:val="00905B1B"/>
    <w:rsid w:val="00905EA0"/>
    <w:rsid w:val="0091122F"/>
    <w:rsid w:val="00914E75"/>
    <w:rsid w:val="00914FC4"/>
    <w:rsid w:val="00917DB7"/>
    <w:rsid w:val="00924769"/>
    <w:rsid w:val="00924E1A"/>
    <w:rsid w:val="0093048D"/>
    <w:rsid w:val="00932749"/>
    <w:rsid w:val="00932BDF"/>
    <w:rsid w:val="0094069F"/>
    <w:rsid w:val="0094109B"/>
    <w:rsid w:val="00947669"/>
    <w:rsid w:val="0095086B"/>
    <w:rsid w:val="00950E52"/>
    <w:rsid w:val="00953F71"/>
    <w:rsid w:val="00956E72"/>
    <w:rsid w:val="00957F98"/>
    <w:rsid w:val="009615EB"/>
    <w:rsid w:val="00965DE6"/>
    <w:rsid w:val="0096772B"/>
    <w:rsid w:val="009738CB"/>
    <w:rsid w:val="00981093"/>
    <w:rsid w:val="00981BFA"/>
    <w:rsid w:val="009922CE"/>
    <w:rsid w:val="00994619"/>
    <w:rsid w:val="00995206"/>
    <w:rsid w:val="009A1F98"/>
    <w:rsid w:val="009A39D7"/>
    <w:rsid w:val="009A3FAA"/>
    <w:rsid w:val="009A4AED"/>
    <w:rsid w:val="009B0546"/>
    <w:rsid w:val="009B18F4"/>
    <w:rsid w:val="009B1988"/>
    <w:rsid w:val="009B4228"/>
    <w:rsid w:val="009B4D9F"/>
    <w:rsid w:val="009B633A"/>
    <w:rsid w:val="009C2E3D"/>
    <w:rsid w:val="009C4BF1"/>
    <w:rsid w:val="009C6483"/>
    <w:rsid w:val="009D4D48"/>
    <w:rsid w:val="009D529E"/>
    <w:rsid w:val="009E0189"/>
    <w:rsid w:val="009E114C"/>
    <w:rsid w:val="009E1A14"/>
    <w:rsid w:val="009E4C5D"/>
    <w:rsid w:val="009E7390"/>
    <w:rsid w:val="009F2377"/>
    <w:rsid w:val="009F314A"/>
    <w:rsid w:val="009F6321"/>
    <w:rsid w:val="009F6E34"/>
    <w:rsid w:val="00A019B4"/>
    <w:rsid w:val="00A108B3"/>
    <w:rsid w:val="00A15BFF"/>
    <w:rsid w:val="00A23433"/>
    <w:rsid w:val="00A23730"/>
    <w:rsid w:val="00A24622"/>
    <w:rsid w:val="00A33726"/>
    <w:rsid w:val="00A44DE0"/>
    <w:rsid w:val="00A50755"/>
    <w:rsid w:val="00A50FB7"/>
    <w:rsid w:val="00A52178"/>
    <w:rsid w:val="00A535BE"/>
    <w:rsid w:val="00A5675A"/>
    <w:rsid w:val="00A57915"/>
    <w:rsid w:val="00A57A4F"/>
    <w:rsid w:val="00A638F5"/>
    <w:rsid w:val="00A64443"/>
    <w:rsid w:val="00A67713"/>
    <w:rsid w:val="00A73759"/>
    <w:rsid w:val="00A814FD"/>
    <w:rsid w:val="00A86738"/>
    <w:rsid w:val="00A868B3"/>
    <w:rsid w:val="00A87F10"/>
    <w:rsid w:val="00A906AB"/>
    <w:rsid w:val="00A9213B"/>
    <w:rsid w:val="00A92F0C"/>
    <w:rsid w:val="00A953E2"/>
    <w:rsid w:val="00A96338"/>
    <w:rsid w:val="00A979A2"/>
    <w:rsid w:val="00AA100D"/>
    <w:rsid w:val="00AA2E0B"/>
    <w:rsid w:val="00AA4428"/>
    <w:rsid w:val="00AA5A2E"/>
    <w:rsid w:val="00AB07BD"/>
    <w:rsid w:val="00AB25AE"/>
    <w:rsid w:val="00AB2D65"/>
    <w:rsid w:val="00AB5FD9"/>
    <w:rsid w:val="00AC0657"/>
    <w:rsid w:val="00AC254A"/>
    <w:rsid w:val="00AC609C"/>
    <w:rsid w:val="00AC68C6"/>
    <w:rsid w:val="00AC741F"/>
    <w:rsid w:val="00AD39C2"/>
    <w:rsid w:val="00AD62F9"/>
    <w:rsid w:val="00AF3598"/>
    <w:rsid w:val="00AF4EA6"/>
    <w:rsid w:val="00AF5E93"/>
    <w:rsid w:val="00AF5EE0"/>
    <w:rsid w:val="00B13AD5"/>
    <w:rsid w:val="00B20AF7"/>
    <w:rsid w:val="00B21102"/>
    <w:rsid w:val="00B23DB8"/>
    <w:rsid w:val="00B24876"/>
    <w:rsid w:val="00B378AD"/>
    <w:rsid w:val="00B37F21"/>
    <w:rsid w:val="00B42BD9"/>
    <w:rsid w:val="00B46A1F"/>
    <w:rsid w:val="00B51762"/>
    <w:rsid w:val="00B51F9A"/>
    <w:rsid w:val="00B5458D"/>
    <w:rsid w:val="00B572F4"/>
    <w:rsid w:val="00B57B1F"/>
    <w:rsid w:val="00B607EF"/>
    <w:rsid w:val="00B62344"/>
    <w:rsid w:val="00B661F9"/>
    <w:rsid w:val="00B7286E"/>
    <w:rsid w:val="00B81200"/>
    <w:rsid w:val="00B84639"/>
    <w:rsid w:val="00B861C7"/>
    <w:rsid w:val="00B90725"/>
    <w:rsid w:val="00B9764B"/>
    <w:rsid w:val="00BA0CF4"/>
    <w:rsid w:val="00BA3F98"/>
    <w:rsid w:val="00BA5142"/>
    <w:rsid w:val="00BA5971"/>
    <w:rsid w:val="00BA65B4"/>
    <w:rsid w:val="00BB0F8A"/>
    <w:rsid w:val="00BB1AB9"/>
    <w:rsid w:val="00BB1C34"/>
    <w:rsid w:val="00BB6C6B"/>
    <w:rsid w:val="00BC0791"/>
    <w:rsid w:val="00BC2DA9"/>
    <w:rsid w:val="00BC770D"/>
    <w:rsid w:val="00BE2144"/>
    <w:rsid w:val="00BE5DFC"/>
    <w:rsid w:val="00BE61B7"/>
    <w:rsid w:val="00BF2591"/>
    <w:rsid w:val="00BF5172"/>
    <w:rsid w:val="00BF5E54"/>
    <w:rsid w:val="00BF6D94"/>
    <w:rsid w:val="00C02639"/>
    <w:rsid w:val="00C03CDC"/>
    <w:rsid w:val="00C0588E"/>
    <w:rsid w:val="00C077F9"/>
    <w:rsid w:val="00C1197A"/>
    <w:rsid w:val="00C12D11"/>
    <w:rsid w:val="00C156AF"/>
    <w:rsid w:val="00C15963"/>
    <w:rsid w:val="00C20BF1"/>
    <w:rsid w:val="00C22787"/>
    <w:rsid w:val="00C2498B"/>
    <w:rsid w:val="00C30C52"/>
    <w:rsid w:val="00C33FA7"/>
    <w:rsid w:val="00C3650F"/>
    <w:rsid w:val="00C43968"/>
    <w:rsid w:val="00C43E3B"/>
    <w:rsid w:val="00C50FF1"/>
    <w:rsid w:val="00C560ED"/>
    <w:rsid w:val="00C6011F"/>
    <w:rsid w:val="00C6554A"/>
    <w:rsid w:val="00C7084E"/>
    <w:rsid w:val="00C71DC7"/>
    <w:rsid w:val="00C71E82"/>
    <w:rsid w:val="00C74533"/>
    <w:rsid w:val="00C751E9"/>
    <w:rsid w:val="00C7764D"/>
    <w:rsid w:val="00C80024"/>
    <w:rsid w:val="00C832F8"/>
    <w:rsid w:val="00C85741"/>
    <w:rsid w:val="00C86824"/>
    <w:rsid w:val="00C90197"/>
    <w:rsid w:val="00C906ED"/>
    <w:rsid w:val="00C90C1E"/>
    <w:rsid w:val="00C92867"/>
    <w:rsid w:val="00C95ABA"/>
    <w:rsid w:val="00CA739E"/>
    <w:rsid w:val="00CB336B"/>
    <w:rsid w:val="00CB737D"/>
    <w:rsid w:val="00CB7AE5"/>
    <w:rsid w:val="00CC1099"/>
    <w:rsid w:val="00CC3ED8"/>
    <w:rsid w:val="00CC47D3"/>
    <w:rsid w:val="00CC612E"/>
    <w:rsid w:val="00CC6C53"/>
    <w:rsid w:val="00CC765C"/>
    <w:rsid w:val="00CC7DA0"/>
    <w:rsid w:val="00CD7E01"/>
    <w:rsid w:val="00CE3556"/>
    <w:rsid w:val="00CE7700"/>
    <w:rsid w:val="00CE7C7A"/>
    <w:rsid w:val="00CF3DE6"/>
    <w:rsid w:val="00CF4946"/>
    <w:rsid w:val="00CF6A44"/>
    <w:rsid w:val="00CF6A59"/>
    <w:rsid w:val="00CF724E"/>
    <w:rsid w:val="00CF78C6"/>
    <w:rsid w:val="00D009CD"/>
    <w:rsid w:val="00D04B91"/>
    <w:rsid w:val="00D070D8"/>
    <w:rsid w:val="00D103F0"/>
    <w:rsid w:val="00D10462"/>
    <w:rsid w:val="00D13F73"/>
    <w:rsid w:val="00D14223"/>
    <w:rsid w:val="00D202B4"/>
    <w:rsid w:val="00D24308"/>
    <w:rsid w:val="00D25527"/>
    <w:rsid w:val="00D25650"/>
    <w:rsid w:val="00D30707"/>
    <w:rsid w:val="00D32AF9"/>
    <w:rsid w:val="00D46842"/>
    <w:rsid w:val="00D56AAA"/>
    <w:rsid w:val="00D613B1"/>
    <w:rsid w:val="00D6469B"/>
    <w:rsid w:val="00D81640"/>
    <w:rsid w:val="00D90D36"/>
    <w:rsid w:val="00D923ED"/>
    <w:rsid w:val="00D97E06"/>
    <w:rsid w:val="00DB0DBA"/>
    <w:rsid w:val="00DB3D9F"/>
    <w:rsid w:val="00DB5F0A"/>
    <w:rsid w:val="00DC0E69"/>
    <w:rsid w:val="00DC3E26"/>
    <w:rsid w:val="00DC6D9D"/>
    <w:rsid w:val="00DE1A58"/>
    <w:rsid w:val="00DE1E5A"/>
    <w:rsid w:val="00DE35A0"/>
    <w:rsid w:val="00DF540C"/>
    <w:rsid w:val="00DF61B7"/>
    <w:rsid w:val="00DF6794"/>
    <w:rsid w:val="00E00635"/>
    <w:rsid w:val="00E01D7D"/>
    <w:rsid w:val="00E0687F"/>
    <w:rsid w:val="00E06C59"/>
    <w:rsid w:val="00E11154"/>
    <w:rsid w:val="00E116D0"/>
    <w:rsid w:val="00E15625"/>
    <w:rsid w:val="00E219F4"/>
    <w:rsid w:val="00E230EE"/>
    <w:rsid w:val="00E33F5B"/>
    <w:rsid w:val="00E458E6"/>
    <w:rsid w:val="00E53A49"/>
    <w:rsid w:val="00E56F4B"/>
    <w:rsid w:val="00E60349"/>
    <w:rsid w:val="00E605DF"/>
    <w:rsid w:val="00E615E6"/>
    <w:rsid w:val="00E65370"/>
    <w:rsid w:val="00E66A93"/>
    <w:rsid w:val="00E66F22"/>
    <w:rsid w:val="00E73CEA"/>
    <w:rsid w:val="00E75142"/>
    <w:rsid w:val="00E8066B"/>
    <w:rsid w:val="00E80971"/>
    <w:rsid w:val="00E81850"/>
    <w:rsid w:val="00E81A3B"/>
    <w:rsid w:val="00E84194"/>
    <w:rsid w:val="00E843DD"/>
    <w:rsid w:val="00E870BD"/>
    <w:rsid w:val="00E8759D"/>
    <w:rsid w:val="00E87784"/>
    <w:rsid w:val="00E90866"/>
    <w:rsid w:val="00E9243F"/>
    <w:rsid w:val="00E9274F"/>
    <w:rsid w:val="00E955BF"/>
    <w:rsid w:val="00E96238"/>
    <w:rsid w:val="00E97D87"/>
    <w:rsid w:val="00EA1921"/>
    <w:rsid w:val="00EB3DB4"/>
    <w:rsid w:val="00EB7DA2"/>
    <w:rsid w:val="00EC56AC"/>
    <w:rsid w:val="00ED046D"/>
    <w:rsid w:val="00ED1713"/>
    <w:rsid w:val="00ED7C44"/>
    <w:rsid w:val="00EE5C2D"/>
    <w:rsid w:val="00EE69FD"/>
    <w:rsid w:val="00EF716C"/>
    <w:rsid w:val="00EF7314"/>
    <w:rsid w:val="00F01C97"/>
    <w:rsid w:val="00F06DEF"/>
    <w:rsid w:val="00F1502A"/>
    <w:rsid w:val="00F1593F"/>
    <w:rsid w:val="00F15DF0"/>
    <w:rsid w:val="00F1737E"/>
    <w:rsid w:val="00F23792"/>
    <w:rsid w:val="00F23EC5"/>
    <w:rsid w:val="00F27913"/>
    <w:rsid w:val="00F31DD7"/>
    <w:rsid w:val="00F42AF4"/>
    <w:rsid w:val="00F4645B"/>
    <w:rsid w:val="00F5673F"/>
    <w:rsid w:val="00F62195"/>
    <w:rsid w:val="00F64581"/>
    <w:rsid w:val="00F64D19"/>
    <w:rsid w:val="00F65593"/>
    <w:rsid w:val="00F80708"/>
    <w:rsid w:val="00F8135F"/>
    <w:rsid w:val="00F81767"/>
    <w:rsid w:val="00F8217D"/>
    <w:rsid w:val="00F82F9D"/>
    <w:rsid w:val="00F842D4"/>
    <w:rsid w:val="00F863C3"/>
    <w:rsid w:val="00F87BF9"/>
    <w:rsid w:val="00F9000B"/>
    <w:rsid w:val="00F9533F"/>
    <w:rsid w:val="00F95C13"/>
    <w:rsid w:val="00FA0DBA"/>
    <w:rsid w:val="00FA0F29"/>
    <w:rsid w:val="00FA1B96"/>
    <w:rsid w:val="00FB7C94"/>
    <w:rsid w:val="00FC5A5E"/>
    <w:rsid w:val="00FC687D"/>
    <w:rsid w:val="00FC694A"/>
    <w:rsid w:val="00FD112D"/>
    <w:rsid w:val="00FD28B4"/>
    <w:rsid w:val="00FD3A60"/>
    <w:rsid w:val="00FD5F1D"/>
    <w:rsid w:val="00FE6449"/>
    <w:rsid w:val="00FF2908"/>
    <w:rsid w:val="00FF3501"/>
    <w:rsid w:val="00FF4C9C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012BD"/>
  <w15:chartTrackingRefBased/>
  <w15:docId w15:val="{D7BAD8DD-1EB4-44BE-A595-9021C58A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AF3598"/>
    <w:pPr>
      <w:spacing w:before="0" w:after="0" w:line="240" w:lineRule="atLeast"/>
      <w:ind w:firstLine="720"/>
    </w:pPr>
    <w:rPr>
      <w:rFonts w:ascii="Arial Narrow" w:hAnsi="Arial Narrow"/>
      <w:color w:val="000000" w:themeColor="text1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045E6"/>
    <w:pPr>
      <w:keepNext/>
      <w:keepLines/>
      <w:numPr>
        <w:numId w:val="26"/>
      </w:numPr>
      <w:spacing w:before="120" w:after="120" w:line="240" w:lineRule="auto"/>
      <w:ind w:left="431" w:hanging="431"/>
      <w:contextualSpacing/>
      <w:outlineLvl w:val="0"/>
    </w:pPr>
    <w:rPr>
      <w:rFonts w:ascii="Verdana" w:eastAsiaTheme="majorEastAsia" w:hAnsi="Verdana" w:cstheme="majorBidi"/>
      <w:b/>
      <w:sz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F3598"/>
    <w:pPr>
      <w:keepNext/>
      <w:keepLines/>
      <w:numPr>
        <w:ilvl w:val="1"/>
        <w:numId w:val="26"/>
      </w:numPr>
      <w:spacing w:before="120"/>
      <w:ind w:left="567" w:hanging="567"/>
      <w:contextualSpacing/>
      <w:outlineLvl w:val="1"/>
    </w:pPr>
    <w:rPr>
      <w:rFonts w:ascii="Berlin Sans FB" w:eastAsiaTheme="majorEastAsia" w:hAnsi="Berlin Sans FB" w:cstheme="majorBidi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73819"/>
    <w:pPr>
      <w:keepNext/>
      <w:keepLines/>
      <w:numPr>
        <w:ilvl w:val="2"/>
        <w:numId w:val="26"/>
      </w:numPr>
      <w:spacing w:before="4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B7910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B7910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554CD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554CD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554CD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554CD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045E6"/>
    <w:rPr>
      <w:rFonts w:ascii="Verdana" w:eastAsiaTheme="majorEastAsia" w:hAnsi="Verdana" w:cstheme="majorBidi"/>
      <w:b/>
      <w:color w:val="000000" w:themeColor="text1"/>
    </w:rPr>
  </w:style>
  <w:style w:type="character" w:customStyle="1" w:styleId="Nadpis2Char">
    <w:name w:val="Nadpis 2 Char"/>
    <w:basedOn w:val="Standardnpsmoodstavce"/>
    <w:link w:val="Nadpis2"/>
    <w:uiPriority w:val="9"/>
    <w:rsid w:val="00AF3598"/>
    <w:rPr>
      <w:rFonts w:ascii="Berlin Sans FB" w:eastAsiaTheme="majorEastAsia" w:hAnsi="Berlin Sans FB" w:cstheme="majorBidi"/>
      <w:color w:val="000000" w:themeColor="text1"/>
      <w:sz w:val="24"/>
    </w:rPr>
  </w:style>
  <w:style w:type="paragraph" w:customStyle="1" w:styleId="ContactInfo">
    <w:name w:val="Contact Info"/>
    <w:basedOn w:val="Normln"/>
    <w:uiPriority w:val="4"/>
    <w:qFormat/>
    <w:rsid w:val="007F507F"/>
    <w:pPr>
      <w:jc w:val="center"/>
    </w:pPr>
    <w:rPr>
      <w:rFonts w:ascii="Baskerville Old Face" w:hAnsi="Baskerville Old Face"/>
    </w:rPr>
  </w:style>
  <w:style w:type="paragraph" w:styleId="Seznamsodrkami">
    <w:name w:val="List Bullet"/>
    <w:basedOn w:val="Normln"/>
    <w:uiPriority w:val="10"/>
    <w:unhideWhenUsed/>
    <w:qFormat/>
    <w:rsid w:val="00C6554A"/>
    <w:pPr>
      <w:numPr>
        <w:numId w:val="4"/>
      </w:numPr>
    </w:pPr>
  </w:style>
  <w:style w:type="paragraph" w:styleId="Nzev">
    <w:name w:val="Title"/>
    <w:basedOn w:val="Normln"/>
    <w:link w:val="NzevChar"/>
    <w:uiPriority w:val="2"/>
    <w:unhideWhenUsed/>
    <w:qFormat/>
    <w:rsid w:val="007C098C"/>
    <w:pPr>
      <w:spacing w:line="240" w:lineRule="auto"/>
      <w:ind w:firstLine="0"/>
      <w:contextualSpacing/>
    </w:pPr>
    <w:rPr>
      <w:rFonts w:ascii="Verdana" w:eastAsiaTheme="majorEastAsia" w:hAnsi="Verdana" w:cstheme="majorBidi"/>
      <w:color w:val="12881D"/>
      <w:kern w:val="28"/>
      <w:u w:val="single"/>
    </w:rPr>
  </w:style>
  <w:style w:type="character" w:customStyle="1" w:styleId="NzevChar">
    <w:name w:val="Název Char"/>
    <w:basedOn w:val="Standardnpsmoodstavce"/>
    <w:link w:val="Nzev"/>
    <w:uiPriority w:val="2"/>
    <w:rsid w:val="007C098C"/>
    <w:rPr>
      <w:rFonts w:ascii="Verdana" w:eastAsiaTheme="majorEastAsia" w:hAnsi="Verdana" w:cstheme="majorBidi"/>
      <w:color w:val="12881D"/>
      <w:kern w:val="28"/>
      <w:sz w:val="24"/>
      <w:u w:val="single"/>
    </w:rPr>
  </w:style>
  <w:style w:type="paragraph" w:styleId="Podnadpis">
    <w:name w:val="Subtitle"/>
    <w:basedOn w:val="Normln"/>
    <w:link w:val="PodnadpisChar"/>
    <w:uiPriority w:val="3"/>
    <w:unhideWhenUsed/>
    <w:qFormat/>
    <w:rsid w:val="007F507F"/>
    <w:pPr>
      <w:numPr>
        <w:ilvl w:val="1"/>
      </w:numPr>
      <w:spacing w:after="480"/>
      <w:ind w:firstLine="720"/>
      <w:contextualSpacing/>
      <w:jc w:val="center"/>
    </w:pPr>
    <w:rPr>
      <w:rFonts w:ascii="Berlin Sans FB" w:eastAsiaTheme="majorEastAsia" w:hAnsi="Berlin Sans FB" w:cstheme="majorBidi"/>
      <w:caps/>
      <w:color w:val="008000"/>
      <w:sz w:val="32"/>
    </w:rPr>
  </w:style>
  <w:style w:type="character" w:customStyle="1" w:styleId="PodnadpisChar">
    <w:name w:val="Podnadpis Char"/>
    <w:basedOn w:val="Standardnpsmoodstavce"/>
    <w:link w:val="Podnadpis"/>
    <w:uiPriority w:val="3"/>
    <w:rsid w:val="007F507F"/>
    <w:rPr>
      <w:rFonts w:ascii="Berlin Sans FB" w:eastAsiaTheme="majorEastAsia" w:hAnsi="Berlin Sans FB" w:cstheme="majorBidi"/>
      <w:caps/>
      <w:color w:val="008000"/>
      <w:sz w:val="32"/>
    </w:rPr>
  </w:style>
  <w:style w:type="paragraph" w:styleId="Zpat">
    <w:name w:val="footer"/>
    <w:basedOn w:val="Normln"/>
    <w:link w:val="ZpatChar"/>
    <w:uiPriority w:val="99"/>
    <w:unhideWhenUsed/>
    <w:rsid w:val="00C6554A"/>
    <w:pPr>
      <w:spacing w:line="240" w:lineRule="auto"/>
      <w:jc w:val="right"/>
    </w:pPr>
    <w:rPr>
      <w:caps/>
    </w:rPr>
  </w:style>
  <w:style w:type="character" w:customStyle="1" w:styleId="ZpatChar">
    <w:name w:val="Zápatí Char"/>
    <w:basedOn w:val="Standardnpsmoodstavce"/>
    <w:link w:val="Zpat"/>
    <w:uiPriority w:val="99"/>
    <w:rsid w:val="00C6554A"/>
    <w:rPr>
      <w:caps/>
    </w:rPr>
  </w:style>
  <w:style w:type="paragraph" w:customStyle="1" w:styleId="Photo">
    <w:name w:val="Photo"/>
    <w:basedOn w:val="Normln"/>
    <w:uiPriority w:val="1"/>
    <w:qFormat/>
    <w:rsid w:val="00E33F5B"/>
    <w:pPr>
      <w:spacing w:line="240" w:lineRule="auto"/>
      <w:jc w:val="center"/>
    </w:pPr>
    <w:rPr>
      <w:b/>
    </w:rPr>
  </w:style>
  <w:style w:type="paragraph" w:styleId="Zhlav">
    <w:name w:val="header"/>
    <w:basedOn w:val="Normln"/>
    <w:link w:val="ZhlavChar"/>
    <w:uiPriority w:val="99"/>
    <w:unhideWhenUsed/>
    <w:rsid w:val="00C6554A"/>
    <w:pPr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slovanseznam">
    <w:name w:val="List Number"/>
    <w:basedOn w:val="Normln"/>
    <w:uiPriority w:val="11"/>
    <w:unhideWhenUsed/>
    <w:qFormat/>
    <w:rsid w:val="00111C5B"/>
    <w:pPr>
      <w:numPr>
        <w:numId w:val="3"/>
      </w:numPr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873819"/>
    <w:rPr>
      <w:rFonts w:asciiTheme="majorHAnsi" w:eastAsiaTheme="majorEastAsia" w:hAnsiTheme="majorHAnsi" w:cstheme="majorBidi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Zdraznnintenzivn">
    <w:name w:val="Intense Emphasis"/>
    <w:basedOn w:val="Standardnpsmoodstavc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semiHidden/>
    <w:rsid w:val="00C6554A"/>
    <w:rPr>
      <w:i/>
      <w:iCs/>
      <w:color w:val="007789" w:themeColor="accent1" w:themeShade="BF"/>
    </w:rPr>
  </w:style>
  <w:style w:type="character" w:styleId="Odkazintenzivn">
    <w:name w:val="Intense Reference"/>
    <w:basedOn w:val="Standardnpsmoodstavc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Titulek">
    <w:name w:val="caption"/>
    <w:basedOn w:val="Normln"/>
    <w:next w:val="Normln"/>
    <w:uiPriority w:val="35"/>
    <w:unhideWhenUsed/>
    <w:qFormat/>
    <w:rsid w:val="00386EE3"/>
    <w:pPr>
      <w:spacing w:line="240" w:lineRule="auto"/>
    </w:pPr>
    <w:rPr>
      <w:rFonts w:ascii="Times New Roman" w:hAnsi="Times New Roman"/>
      <w:i/>
      <w:iCs/>
      <w:color w:val="4E5B6F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554A"/>
    <w:rPr>
      <w:rFonts w:ascii="Segoe UI" w:hAnsi="Segoe UI" w:cs="Segoe UI"/>
      <w:szCs w:val="18"/>
    </w:rPr>
  </w:style>
  <w:style w:type="paragraph" w:styleId="Textvbloku">
    <w:name w:val="Block Text"/>
    <w:basedOn w:val="Normln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C6554A"/>
    <w:rPr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C6554A"/>
    <w:rPr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C6554A"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6554A"/>
    <w:rPr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6554A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6554A"/>
    <w:rPr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C6554A"/>
    <w:pPr>
      <w:spacing w:line="240" w:lineRule="auto"/>
    </w:pPr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C6554A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C6554A"/>
    <w:rPr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C6554A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Sledovanodkaz">
    <w:name w:val="FollowedHyperlink"/>
    <w:basedOn w:val="Standardnpsmoodstavc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54A"/>
    <w:rPr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C6554A"/>
    <w:pPr>
      <w:spacing w:line="240" w:lineRule="auto"/>
    </w:pPr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C6554A"/>
    <w:rPr>
      <w:rFonts w:ascii="Consolas" w:hAnsi="Consolas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C6554A"/>
    <w:rPr>
      <w:color w:val="835D00" w:themeColor="accent3" w:themeShade="80"/>
      <w:u w:val="single"/>
    </w:rPr>
  </w:style>
  <w:style w:type="paragraph" w:styleId="Textmakra">
    <w:name w:val="macro"/>
    <w:link w:val="Textmakra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C6554A"/>
    <w:rPr>
      <w:rFonts w:ascii="Consolas" w:hAnsi="Consolas"/>
      <w:szCs w:val="20"/>
    </w:rPr>
  </w:style>
  <w:style w:type="character" w:styleId="Zstupntext">
    <w:name w:val="Placeholder Text"/>
    <w:basedOn w:val="Standardnpsmoodstavce"/>
    <w:uiPriority w:val="99"/>
    <w:semiHidden/>
    <w:rsid w:val="00C6554A"/>
    <w:rPr>
      <w:color w:val="595959" w:themeColor="text1" w:themeTint="A6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C6554A"/>
    <w:pPr>
      <w:spacing w:line="240" w:lineRule="auto"/>
    </w:pPr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C6554A"/>
    <w:rPr>
      <w:rFonts w:ascii="Consolas" w:hAnsi="Consolas"/>
      <w:szCs w:val="21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Nadpisobsahu">
    <w:name w:val="TOC Heading"/>
    <w:basedOn w:val="Nadpis1"/>
    <w:next w:val="Normln"/>
    <w:uiPriority w:val="39"/>
    <w:unhideWhenUsed/>
    <w:qFormat/>
    <w:rsid w:val="007864B7"/>
    <w:pPr>
      <w:numPr>
        <w:numId w:val="0"/>
      </w:numPr>
      <w:spacing w:before="240" w:after="0" w:line="259" w:lineRule="auto"/>
      <w:contextualSpacing w:val="0"/>
      <w:outlineLvl w:val="9"/>
    </w:pPr>
    <w:rPr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7864B7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64B7"/>
    <w:pPr>
      <w:spacing w:after="100"/>
      <w:ind w:left="220"/>
    </w:pPr>
  </w:style>
  <w:style w:type="paragraph" w:styleId="Bibliografie">
    <w:name w:val="Bibliography"/>
    <w:basedOn w:val="Normln"/>
    <w:next w:val="Normln"/>
    <w:uiPriority w:val="37"/>
    <w:semiHidden/>
    <w:unhideWhenUsed/>
    <w:rsid w:val="008B7910"/>
  </w:style>
  <w:style w:type="paragraph" w:styleId="Zkladntext">
    <w:name w:val="Body Text"/>
    <w:basedOn w:val="Normln"/>
    <w:link w:val="ZkladntextChar"/>
    <w:uiPriority w:val="99"/>
    <w:semiHidden/>
    <w:unhideWhenUsed/>
    <w:rsid w:val="008B7910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8B7910"/>
  </w:style>
  <w:style w:type="paragraph" w:styleId="Zkladntext2">
    <w:name w:val="Body Text 2"/>
    <w:basedOn w:val="Normln"/>
    <w:link w:val="Zkladntext2Char"/>
    <w:uiPriority w:val="99"/>
    <w:semiHidden/>
    <w:unhideWhenUsed/>
    <w:rsid w:val="008B7910"/>
    <w:pPr>
      <w:spacing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uiPriority w:val="99"/>
    <w:semiHidden/>
    <w:rsid w:val="008B7910"/>
  </w:style>
  <w:style w:type="paragraph" w:styleId="Zkladntext-prvnodsazen">
    <w:name w:val="Body Text First Indent"/>
    <w:basedOn w:val="Zkladntext"/>
    <w:link w:val="Zkladntext-prvnodsazenChar"/>
    <w:uiPriority w:val="99"/>
    <w:semiHidden/>
    <w:unhideWhenUsed/>
    <w:rsid w:val="008B7910"/>
    <w:pPr>
      <w:spacing w:after="200"/>
      <w:ind w:firstLine="360"/>
    </w:pPr>
  </w:style>
  <w:style w:type="character" w:customStyle="1" w:styleId="Zkladntext-prvnodsazenChar">
    <w:name w:val="Základní text - první odsazený Char"/>
    <w:basedOn w:val="ZkladntextChar"/>
    <w:link w:val="Zkladntext-prvnodsazen"/>
    <w:uiPriority w:val="99"/>
    <w:semiHidden/>
    <w:rsid w:val="008B7910"/>
  </w:style>
  <w:style w:type="paragraph" w:styleId="Zkladntextodsazen">
    <w:name w:val="Body Text Indent"/>
    <w:basedOn w:val="Normln"/>
    <w:link w:val="ZkladntextodsazenChar"/>
    <w:uiPriority w:val="99"/>
    <w:semiHidden/>
    <w:unhideWhenUsed/>
    <w:rsid w:val="008B7910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uiPriority w:val="99"/>
    <w:semiHidden/>
    <w:rsid w:val="008B7910"/>
  </w:style>
  <w:style w:type="paragraph" w:styleId="Zkladntext-prvnodsazen2">
    <w:name w:val="Body Text First Indent 2"/>
    <w:basedOn w:val="Zkladntextodsazen"/>
    <w:link w:val="Zkladntext-prvnodsazen2Char"/>
    <w:uiPriority w:val="99"/>
    <w:semiHidden/>
    <w:unhideWhenUsed/>
    <w:rsid w:val="008B7910"/>
    <w:pPr>
      <w:spacing w:after="200"/>
      <w:ind w:left="360" w:firstLine="360"/>
    </w:pPr>
  </w:style>
  <w:style w:type="character" w:customStyle="1" w:styleId="Zkladntext-prvnodsazen2Char">
    <w:name w:val="Základní text - první odsazený 2 Char"/>
    <w:basedOn w:val="ZkladntextodsazenChar"/>
    <w:link w:val="Zkladntext-prvnodsazen2"/>
    <w:uiPriority w:val="99"/>
    <w:semiHidden/>
    <w:rsid w:val="008B7910"/>
  </w:style>
  <w:style w:type="paragraph" w:styleId="Zkladntextodsazen2">
    <w:name w:val="Body Text Indent 2"/>
    <w:basedOn w:val="Normln"/>
    <w:link w:val="Zkladntextodsazen2Char"/>
    <w:uiPriority w:val="99"/>
    <w:semiHidden/>
    <w:unhideWhenUsed/>
    <w:rsid w:val="008B7910"/>
    <w:pPr>
      <w:spacing w:after="120" w:line="480" w:lineRule="auto"/>
      <w:ind w:left="283"/>
    </w:pPr>
  </w:style>
  <w:style w:type="character" w:customStyle="1" w:styleId="Zkladntextodsazen2Char">
    <w:name w:val="Základní text odsazený 2 Char"/>
    <w:basedOn w:val="Standardnpsmoodstavce"/>
    <w:link w:val="Zkladntextodsazen2"/>
    <w:uiPriority w:val="99"/>
    <w:semiHidden/>
    <w:rsid w:val="008B7910"/>
  </w:style>
  <w:style w:type="paragraph" w:styleId="Zvr">
    <w:name w:val="Closing"/>
    <w:basedOn w:val="Normln"/>
    <w:link w:val="ZvrChar"/>
    <w:uiPriority w:val="99"/>
    <w:semiHidden/>
    <w:unhideWhenUsed/>
    <w:rsid w:val="008B7910"/>
    <w:pPr>
      <w:spacing w:line="240" w:lineRule="auto"/>
      <w:ind w:left="4252"/>
    </w:pPr>
  </w:style>
  <w:style w:type="character" w:customStyle="1" w:styleId="ZvrChar">
    <w:name w:val="Závěr Char"/>
    <w:basedOn w:val="Standardnpsmoodstavce"/>
    <w:link w:val="Zvr"/>
    <w:uiPriority w:val="99"/>
    <w:semiHidden/>
    <w:rsid w:val="008B7910"/>
  </w:style>
  <w:style w:type="paragraph" w:styleId="Datum">
    <w:name w:val="Date"/>
    <w:basedOn w:val="Normln"/>
    <w:next w:val="Normln"/>
    <w:link w:val="DatumChar"/>
    <w:uiPriority w:val="99"/>
    <w:semiHidden/>
    <w:unhideWhenUsed/>
    <w:rsid w:val="008B7910"/>
  </w:style>
  <w:style w:type="character" w:customStyle="1" w:styleId="DatumChar">
    <w:name w:val="Datum Char"/>
    <w:basedOn w:val="Standardnpsmoodstavce"/>
    <w:link w:val="Datum"/>
    <w:uiPriority w:val="99"/>
    <w:semiHidden/>
    <w:rsid w:val="008B7910"/>
  </w:style>
  <w:style w:type="paragraph" w:styleId="Podpise-mailu">
    <w:name w:val="E-mail Signature"/>
    <w:basedOn w:val="Normln"/>
    <w:link w:val="Podpise-mailuChar"/>
    <w:uiPriority w:val="99"/>
    <w:semiHidden/>
    <w:unhideWhenUsed/>
    <w:rsid w:val="008B7910"/>
    <w:pPr>
      <w:spacing w:line="240" w:lineRule="auto"/>
    </w:pPr>
  </w:style>
  <w:style w:type="character" w:customStyle="1" w:styleId="Podpise-mailuChar">
    <w:name w:val="Podpis e-mailu Char"/>
    <w:basedOn w:val="Standardnpsmoodstavce"/>
    <w:link w:val="Podpise-mailu"/>
    <w:uiPriority w:val="99"/>
    <w:semiHidden/>
    <w:rsid w:val="008B7910"/>
  </w:style>
  <w:style w:type="paragraph" w:styleId="Adresanaoblku">
    <w:name w:val="envelope address"/>
    <w:basedOn w:val="Normln"/>
    <w:uiPriority w:val="99"/>
    <w:semiHidden/>
    <w:unhideWhenUsed/>
    <w:rsid w:val="008B791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8B7910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rsid w:val="008B7910"/>
    <w:rPr>
      <w:rFonts w:asciiTheme="majorHAnsi" w:eastAsiaTheme="majorEastAsia" w:hAnsiTheme="majorHAnsi" w:cstheme="majorBidi"/>
      <w:color w:val="007789" w:themeColor="accent1" w:themeShade="BF"/>
    </w:rPr>
  </w:style>
  <w:style w:type="paragraph" w:styleId="AdresaHTML">
    <w:name w:val="HTML Address"/>
    <w:basedOn w:val="Normln"/>
    <w:link w:val="AdresaHTMLChar"/>
    <w:uiPriority w:val="99"/>
    <w:semiHidden/>
    <w:unhideWhenUsed/>
    <w:rsid w:val="008B7910"/>
    <w:pPr>
      <w:spacing w:line="240" w:lineRule="auto"/>
    </w:pPr>
    <w:rPr>
      <w:i/>
      <w:iCs/>
    </w:rPr>
  </w:style>
  <w:style w:type="character" w:customStyle="1" w:styleId="AdresaHTMLChar">
    <w:name w:val="Adresa HTML Char"/>
    <w:basedOn w:val="Standardnpsmoodstavce"/>
    <w:link w:val="AdresaHTML"/>
    <w:uiPriority w:val="99"/>
    <w:semiHidden/>
    <w:rsid w:val="008B7910"/>
    <w:rPr>
      <w:i/>
      <w:iCs/>
    </w:rPr>
  </w:style>
  <w:style w:type="paragraph" w:styleId="Rejstk1">
    <w:name w:val="index 1"/>
    <w:basedOn w:val="Normln"/>
    <w:next w:val="Normln"/>
    <w:autoRedefine/>
    <w:uiPriority w:val="99"/>
    <w:semiHidden/>
    <w:unhideWhenUsed/>
    <w:rsid w:val="008B7910"/>
    <w:pPr>
      <w:spacing w:line="240" w:lineRule="auto"/>
      <w:ind w:left="220" w:hanging="220"/>
    </w:pPr>
  </w:style>
  <w:style w:type="paragraph" w:styleId="Rejstk2">
    <w:name w:val="index 2"/>
    <w:basedOn w:val="Normln"/>
    <w:next w:val="Normln"/>
    <w:autoRedefine/>
    <w:uiPriority w:val="99"/>
    <w:semiHidden/>
    <w:unhideWhenUsed/>
    <w:rsid w:val="008B7910"/>
    <w:pPr>
      <w:spacing w:line="240" w:lineRule="auto"/>
      <w:ind w:left="440" w:hanging="220"/>
    </w:pPr>
  </w:style>
  <w:style w:type="paragraph" w:styleId="Rejstk3">
    <w:name w:val="index 3"/>
    <w:basedOn w:val="Normln"/>
    <w:next w:val="Normln"/>
    <w:autoRedefine/>
    <w:uiPriority w:val="99"/>
    <w:semiHidden/>
    <w:unhideWhenUsed/>
    <w:rsid w:val="008B7910"/>
    <w:pPr>
      <w:spacing w:line="240" w:lineRule="auto"/>
      <w:ind w:left="660" w:hanging="220"/>
    </w:pPr>
  </w:style>
  <w:style w:type="paragraph" w:styleId="Rejstk4">
    <w:name w:val="index 4"/>
    <w:basedOn w:val="Normln"/>
    <w:next w:val="Normln"/>
    <w:autoRedefine/>
    <w:uiPriority w:val="99"/>
    <w:semiHidden/>
    <w:unhideWhenUsed/>
    <w:rsid w:val="008B7910"/>
    <w:pPr>
      <w:spacing w:line="240" w:lineRule="auto"/>
      <w:ind w:left="880" w:hanging="22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8B7910"/>
    <w:pPr>
      <w:spacing w:line="240" w:lineRule="auto"/>
      <w:ind w:left="1100" w:hanging="220"/>
    </w:pPr>
  </w:style>
  <w:style w:type="paragraph" w:styleId="Rejstk6">
    <w:name w:val="index 6"/>
    <w:basedOn w:val="Normln"/>
    <w:next w:val="Normln"/>
    <w:autoRedefine/>
    <w:uiPriority w:val="99"/>
    <w:semiHidden/>
    <w:unhideWhenUsed/>
    <w:rsid w:val="008B7910"/>
    <w:pPr>
      <w:spacing w:line="240" w:lineRule="auto"/>
      <w:ind w:left="1320" w:hanging="220"/>
    </w:pPr>
  </w:style>
  <w:style w:type="paragraph" w:styleId="Rejstk7">
    <w:name w:val="index 7"/>
    <w:basedOn w:val="Normln"/>
    <w:next w:val="Normln"/>
    <w:autoRedefine/>
    <w:uiPriority w:val="99"/>
    <w:semiHidden/>
    <w:unhideWhenUsed/>
    <w:rsid w:val="008B7910"/>
    <w:pPr>
      <w:spacing w:line="240" w:lineRule="auto"/>
      <w:ind w:left="1540" w:hanging="220"/>
    </w:pPr>
  </w:style>
  <w:style w:type="paragraph" w:styleId="Rejstk8">
    <w:name w:val="index 8"/>
    <w:basedOn w:val="Normln"/>
    <w:next w:val="Normln"/>
    <w:autoRedefine/>
    <w:uiPriority w:val="99"/>
    <w:semiHidden/>
    <w:unhideWhenUsed/>
    <w:rsid w:val="008B7910"/>
    <w:pPr>
      <w:spacing w:line="240" w:lineRule="auto"/>
      <w:ind w:left="1760" w:hanging="220"/>
    </w:pPr>
  </w:style>
  <w:style w:type="paragraph" w:styleId="Rejstk9">
    <w:name w:val="index 9"/>
    <w:basedOn w:val="Normln"/>
    <w:next w:val="Normln"/>
    <w:autoRedefine/>
    <w:uiPriority w:val="99"/>
    <w:semiHidden/>
    <w:unhideWhenUsed/>
    <w:rsid w:val="008B7910"/>
    <w:pPr>
      <w:spacing w:line="240" w:lineRule="auto"/>
      <w:ind w:left="1980" w:hanging="220"/>
    </w:pPr>
  </w:style>
  <w:style w:type="paragraph" w:styleId="Hlavikarejstku">
    <w:name w:val="index heading"/>
    <w:basedOn w:val="Normln"/>
    <w:next w:val="Rejstk1"/>
    <w:uiPriority w:val="99"/>
    <w:semiHidden/>
    <w:unhideWhenUsed/>
    <w:rsid w:val="008B7910"/>
    <w:rPr>
      <w:rFonts w:asciiTheme="majorHAnsi" w:eastAsiaTheme="majorEastAsia" w:hAnsiTheme="majorHAnsi" w:cstheme="majorBidi"/>
      <w:b/>
      <w:bCs/>
    </w:rPr>
  </w:style>
  <w:style w:type="paragraph" w:styleId="Seznam">
    <w:name w:val="List"/>
    <w:basedOn w:val="Normln"/>
    <w:uiPriority w:val="99"/>
    <w:semiHidden/>
    <w:unhideWhenUsed/>
    <w:rsid w:val="008B7910"/>
    <w:pPr>
      <w:ind w:left="283" w:hanging="283"/>
      <w:contextualSpacing/>
    </w:pPr>
  </w:style>
  <w:style w:type="paragraph" w:styleId="Seznam2">
    <w:name w:val="List 2"/>
    <w:basedOn w:val="Normln"/>
    <w:uiPriority w:val="99"/>
    <w:semiHidden/>
    <w:unhideWhenUsed/>
    <w:rsid w:val="008B7910"/>
    <w:pPr>
      <w:ind w:left="566" w:hanging="283"/>
      <w:contextualSpacing/>
    </w:pPr>
  </w:style>
  <w:style w:type="paragraph" w:styleId="Seznam3">
    <w:name w:val="List 3"/>
    <w:basedOn w:val="Normln"/>
    <w:uiPriority w:val="99"/>
    <w:semiHidden/>
    <w:unhideWhenUsed/>
    <w:rsid w:val="008B7910"/>
    <w:pPr>
      <w:ind w:left="849" w:hanging="283"/>
      <w:contextualSpacing/>
    </w:pPr>
  </w:style>
  <w:style w:type="paragraph" w:styleId="Seznam4">
    <w:name w:val="List 4"/>
    <w:basedOn w:val="Normln"/>
    <w:uiPriority w:val="99"/>
    <w:semiHidden/>
    <w:unhideWhenUsed/>
    <w:rsid w:val="008B7910"/>
    <w:pPr>
      <w:ind w:left="1132" w:hanging="283"/>
      <w:contextualSpacing/>
    </w:pPr>
  </w:style>
  <w:style w:type="paragraph" w:styleId="Seznam5">
    <w:name w:val="List 5"/>
    <w:basedOn w:val="Normln"/>
    <w:uiPriority w:val="99"/>
    <w:semiHidden/>
    <w:unhideWhenUsed/>
    <w:rsid w:val="008B7910"/>
    <w:pPr>
      <w:ind w:left="1415" w:hanging="283"/>
      <w:contextualSpacing/>
    </w:pPr>
  </w:style>
  <w:style w:type="paragraph" w:styleId="Seznamsodrkami2">
    <w:name w:val="List Bullet 2"/>
    <w:basedOn w:val="Normln"/>
    <w:uiPriority w:val="99"/>
    <w:semiHidden/>
    <w:unhideWhenUsed/>
    <w:rsid w:val="008B7910"/>
    <w:pPr>
      <w:numPr>
        <w:numId w:val="8"/>
      </w:numPr>
      <w:contextualSpacing/>
    </w:pPr>
  </w:style>
  <w:style w:type="paragraph" w:styleId="Seznamsodrkami3">
    <w:name w:val="List Bullet 3"/>
    <w:basedOn w:val="Normln"/>
    <w:uiPriority w:val="99"/>
    <w:semiHidden/>
    <w:unhideWhenUsed/>
    <w:rsid w:val="008B7910"/>
    <w:pPr>
      <w:numPr>
        <w:numId w:val="9"/>
      </w:numPr>
      <w:contextualSpacing/>
    </w:pPr>
  </w:style>
  <w:style w:type="paragraph" w:styleId="Seznamsodrkami4">
    <w:name w:val="List Bullet 4"/>
    <w:basedOn w:val="Normln"/>
    <w:uiPriority w:val="99"/>
    <w:semiHidden/>
    <w:unhideWhenUsed/>
    <w:rsid w:val="008B7910"/>
    <w:pPr>
      <w:numPr>
        <w:numId w:val="10"/>
      </w:numPr>
      <w:contextualSpacing/>
    </w:pPr>
  </w:style>
  <w:style w:type="paragraph" w:styleId="Seznamsodrkami5">
    <w:name w:val="List Bullet 5"/>
    <w:basedOn w:val="Normln"/>
    <w:uiPriority w:val="99"/>
    <w:semiHidden/>
    <w:unhideWhenUsed/>
    <w:rsid w:val="008B7910"/>
    <w:pPr>
      <w:numPr>
        <w:numId w:val="11"/>
      </w:numPr>
      <w:contextualSpacing/>
    </w:pPr>
  </w:style>
  <w:style w:type="paragraph" w:styleId="Pokraovnseznamu">
    <w:name w:val="List Continue"/>
    <w:basedOn w:val="Normln"/>
    <w:uiPriority w:val="99"/>
    <w:semiHidden/>
    <w:unhideWhenUsed/>
    <w:rsid w:val="008B7910"/>
    <w:pPr>
      <w:spacing w:after="120"/>
      <w:ind w:left="283"/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8B7910"/>
    <w:pPr>
      <w:spacing w:after="120"/>
      <w:ind w:left="566"/>
      <w:contextualSpacing/>
    </w:pPr>
  </w:style>
  <w:style w:type="paragraph" w:styleId="Pokraovnseznamu3">
    <w:name w:val="List Continue 3"/>
    <w:basedOn w:val="Normln"/>
    <w:uiPriority w:val="99"/>
    <w:semiHidden/>
    <w:unhideWhenUsed/>
    <w:rsid w:val="008B7910"/>
    <w:pPr>
      <w:spacing w:after="120"/>
      <w:ind w:left="849"/>
      <w:contextualSpacing/>
    </w:pPr>
  </w:style>
  <w:style w:type="paragraph" w:styleId="Pokraovnseznamu4">
    <w:name w:val="List Continue 4"/>
    <w:basedOn w:val="Normln"/>
    <w:uiPriority w:val="99"/>
    <w:semiHidden/>
    <w:unhideWhenUsed/>
    <w:rsid w:val="008B7910"/>
    <w:pPr>
      <w:spacing w:after="120"/>
      <w:ind w:left="1132"/>
      <w:contextualSpacing/>
    </w:pPr>
  </w:style>
  <w:style w:type="paragraph" w:styleId="Pokraovnseznamu5">
    <w:name w:val="List Continue 5"/>
    <w:basedOn w:val="Normln"/>
    <w:uiPriority w:val="99"/>
    <w:semiHidden/>
    <w:unhideWhenUsed/>
    <w:rsid w:val="008B7910"/>
    <w:pPr>
      <w:spacing w:after="120"/>
      <w:ind w:left="1415"/>
      <w:contextualSpacing/>
    </w:pPr>
  </w:style>
  <w:style w:type="paragraph" w:styleId="slovanseznam2">
    <w:name w:val="List Number 2"/>
    <w:basedOn w:val="Normln"/>
    <w:uiPriority w:val="99"/>
    <w:semiHidden/>
    <w:unhideWhenUsed/>
    <w:rsid w:val="008B7910"/>
    <w:pPr>
      <w:numPr>
        <w:numId w:val="12"/>
      </w:numPr>
      <w:contextualSpacing/>
    </w:pPr>
  </w:style>
  <w:style w:type="paragraph" w:styleId="slovanseznam3">
    <w:name w:val="List Number 3"/>
    <w:basedOn w:val="Normln"/>
    <w:uiPriority w:val="99"/>
    <w:semiHidden/>
    <w:unhideWhenUsed/>
    <w:rsid w:val="008B7910"/>
    <w:pPr>
      <w:numPr>
        <w:numId w:val="13"/>
      </w:numPr>
      <w:contextualSpacing/>
    </w:pPr>
  </w:style>
  <w:style w:type="paragraph" w:styleId="slovanseznam4">
    <w:name w:val="List Number 4"/>
    <w:basedOn w:val="Normln"/>
    <w:uiPriority w:val="99"/>
    <w:semiHidden/>
    <w:unhideWhenUsed/>
    <w:rsid w:val="008B7910"/>
    <w:pPr>
      <w:numPr>
        <w:numId w:val="14"/>
      </w:numPr>
      <w:contextualSpacing/>
    </w:pPr>
  </w:style>
  <w:style w:type="paragraph" w:styleId="slovanseznam5">
    <w:name w:val="List Number 5"/>
    <w:basedOn w:val="Normln"/>
    <w:uiPriority w:val="99"/>
    <w:semiHidden/>
    <w:unhideWhenUsed/>
    <w:rsid w:val="008B7910"/>
    <w:pPr>
      <w:numPr>
        <w:numId w:val="15"/>
      </w:numPr>
      <w:contextualSpacing/>
    </w:pPr>
  </w:style>
  <w:style w:type="paragraph" w:styleId="Odstavecseseznamem">
    <w:name w:val="List Paragraph"/>
    <w:basedOn w:val="Normln"/>
    <w:uiPriority w:val="34"/>
    <w:unhideWhenUsed/>
    <w:qFormat/>
    <w:rsid w:val="008B7910"/>
    <w:pPr>
      <w:ind w:left="720"/>
      <w:contextualSpacing/>
    </w:pPr>
  </w:style>
  <w:style w:type="paragraph" w:styleId="Zhlavzprvy">
    <w:name w:val="Message Header"/>
    <w:basedOn w:val="Normln"/>
    <w:link w:val="ZhlavzprvyChar"/>
    <w:uiPriority w:val="99"/>
    <w:semiHidden/>
    <w:unhideWhenUsed/>
    <w:rsid w:val="008B79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ZhlavzprvyChar">
    <w:name w:val="Záhlaví zprávy Char"/>
    <w:basedOn w:val="Standardnpsmoodstavce"/>
    <w:link w:val="Zhlavzprvy"/>
    <w:uiPriority w:val="99"/>
    <w:semiHidden/>
    <w:rsid w:val="008B79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ezmezer">
    <w:name w:val="No Spacing"/>
    <w:uiPriority w:val="1"/>
    <w:semiHidden/>
    <w:unhideWhenUsed/>
    <w:qFormat/>
    <w:rsid w:val="008B7910"/>
    <w:pPr>
      <w:spacing w:before="0"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8B7910"/>
    <w:rPr>
      <w:rFonts w:ascii="Times New Roman" w:hAnsi="Times New Roman" w:cs="Times New Roman"/>
      <w:szCs w:val="24"/>
    </w:rPr>
  </w:style>
  <w:style w:type="paragraph" w:styleId="Normlnodsazen">
    <w:name w:val="Normal Indent"/>
    <w:basedOn w:val="Normln"/>
    <w:uiPriority w:val="99"/>
    <w:semiHidden/>
    <w:unhideWhenUsed/>
    <w:rsid w:val="008B7910"/>
    <w:pPr>
      <w:ind w:left="720"/>
    </w:pPr>
  </w:style>
  <w:style w:type="paragraph" w:styleId="Nadpispoznmky">
    <w:name w:val="Note Heading"/>
    <w:basedOn w:val="Normln"/>
    <w:next w:val="Normln"/>
    <w:link w:val="NadpispoznmkyChar"/>
    <w:uiPriority w:val="99"/>
    <w:semiHidden/>
    <w:unhideWhenUsed/>
    <w:rsid w:val="008B7910"/>
    <w:pPr>
      <w:spacing w:line="240" w:lineRule="auto"/>
    </w:pPr>
  </w:style>
  <w:style w:type="character" w:customStyle="1" w:styleId="NadpispoznmkyChar">
    <w:name w:val="Nadpis poznámky Char"/>
    <w:basedOn w:val="Standardnpsmoodstavce"/>
    <w:link w:val="Nadpispoznmky"/>
    <w:uiPriority w:val="99"/>
    <w:semiHidden/>
    <w:rsid w:val="008B7910"/>
  </w:style>
  <w:style w:type="paragraph" w:styleId="Citt">
    <w:name w:val="Quote"/>
    <w:basedOn w:val="Normln"/>
    <w:next w:val="Normln"/>
    <w:link w:val="CittChar"/>
    <w:uiPriority w:val="29"/>
    <w:semiHidden/>
    <w:unhideWhenUsed/>
    <w:qFormat/>
    <w:rsid w:val="008B79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semiHidden/>
    <w:rsid w:val="008B7910"/>
    <w:rPr>
      <w:i/>
      <w:iCs/>
      <w:color w:val="404040" w:themeColor="text1" w:themeTint="BF"/>
    </w:rPr>
  </w:style>
  <w:style w:type="paragraph" w:styleId="Osloven">
    <w:name w:val="Salutation"/>
    <w:basedOn w:val="Normln"/>
    <w:next w:val="Normln"/>
    <w:link w:val="OslovenChar"/>
    <w:uiPriority w:val="99"/>
    <w:semiHidden/>
    <w:unhideWhenUsed/>
    <w:rsid w:val="008B7910"/>
  </w:style>
  <w:style w:type="character" w:customStyle="1" w:styleId="OslovenChar">
    <w:name w:val="Oslovení Char"/>
    <w:basedOn w:val="Standardnpsmoodstavce"/>
    <w:link w:val="Osloven"/>
    <w:uiPriority w:val="99"/>
    <w:semiHidden/>
    <w:rsid w:val="008B7910"/>
  </w:style>
  <w:style w:type="paragraph" w:styleId="Podpis">
    <w:name w:val="Signature"/>
    <w:basedOn w:val="Normln"/>
    <w:link w:val="PodpisChar"/>
    <w:uiPriority w:val="99"/>
    <w:semiHidden/>
    <w:unhideWhenUsed/>
    <w:rsid w:val="008B7910"/>
    <w:pPr>
      <w:spacing w:line="240" w:lineRule="auto"/>
      <w:ind w:left="4252"/>
    </w:pPr>
  </w:style>
  <w:style w:type="character" w:customStyle="1" w:styleId="PodpisChar">
    <w:name w:val="Podpis Char"/>
    <w:basedOn w:val="Standardnpsmoodstavce"/>
    <w:link w:val="Podpis"/>
    <w:uiPriority w:val="99"/>
    <w:semiHidden/>
    <w:rsid w:val="008B7910"/>
  </w:style>
  <w:style w:type="paragraph" w:styleId="Seznamobrzk">
    <w:name w:val="table of figures"/>
    <w:basedOn w:val="Normln"/>
    <w:next w:val="Normln"/>
    <w:uiPriority w:val="99"/>
    <w:unhideWhenUsed/>
    <w:rsid w:val="0016642B"/>
  </w:style>
  <w:style w:type="table" w:styleId="Mkatabulky">
    <w:name w:val="Table Grid"/>
    <w:basedOn w:val="Normlntabulka"/>
    <w:uiPriority w:val="39"/>
    <w:rsid w:val="007A123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sttabulka5">
    <w:name w:val="Plain Table 5"/>
    <w:basedOn w:val="Normlntabulka"/>
    <w:uiPriority w:val="45"/>
    <w:rsid w:val="00D56AA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Znakapoznpodarou">
    <w:name w:val="footnote reference"/>
    <w:basedOn w:val="Standardnpsmoodstavce"/>
    <w:uiPriority w:val="99"/>
    <w:semiHidden/>
    <w:unhideWhenUsed/>
    <w:rsid w:val="00D56AAA"/>
    <w:rPr>
      <w:vertAlign w:val="superscript"/>
    </w:rPr>
  </w:style>
  <w:style w:type="paragraph" w:styleId="Obsah3">
    <w:name w:val="toc 3"/>
    <w:basedOn w:val="Normln"/>
    <w:next w:val="Normln"/>
    <w:autoRedefine/>
    <w:uiPriority w:val="39"/>
    <w:unhideWhenUsed/>
    <w:rsid w:val="00860290"/>
    <w:pPr>
      <w:spacing w:after="100"/>
      <w:ind w:left="480"/>
    </w:pPr>
  </w:style>
  <w:style w:type="table" w:styleId="Tmavtabulkasmkou5zvraznn6">
    <w:name w:val="Grid Table 5 Dark Accent 6"/>
    <w:basedOn w:val="Normlntabulka"/>
    <w:uiPriority w:val="50"/>
    <w:rsid w:val="009738C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6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94EFE3" w:themeFill="accent6" w:themeFillTint="66"/>
      </w:tcPr>
    </w:tblStylePr>
  </w:style>
  <w:style w:type="table" w:styleId="Tmavtabulkaseznamu5zvraznn5">
    <w:name w:val="List Table 5 Dark Accent 5"/>
    <w:basedOn w:val="Normlntabulka"/>
    <w:uiPriority w:val="50"/>
    <w:rsid w:val="0073753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8AC8" w:themeColor="accent5"/>
        <w:left w:val="single" w:sz="24" w:space="0" w:color="738AC8" w:themeColor="accent5"/>
        <w:bottom w:val="single" w:sz="24" w:space="0" w:color="738AC8" w:themeColor="accent5"/>
        <w:right w:val="single" w:sz="24" w:space="0" w:color="738AC8" w:themeColor="accent5"/>
      </w:tblBorders>
    </w:tblPr>
    <w:tcPr>
      <w:shd w:val="clear" w:color="auto" w:fill="738AC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Svtlmkatabulky">
    <w:name w:val="Grid Table Light"/>
    <w:basedOn w:val="Normlntabulka"/>
    <w:uiPriority w:val="40"/>
    <w:rsid w:val="0073753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E60349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  <w:lang w:val="fi-FI"/>
    </w:rPr>
  </w:style>
  <w:style w:type="table" w:styleId="Prosttabulka2">
    <w:name w:val="Plain Table 2"/>
    <w:basedOn w:val="Normlntabulka"/>
    <w:uiPriority w:val="42"/>
    <w:rsid w:val="003715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vtltabulkasmkou1">
    <w:name w:val="Grid Table 1 Light"/>
    <w:basedOn w:val="Normlntabulka"/>
    <w:uiPriority w:val="46"/>
    <w:rsid w:val="00225BD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Styl1">
    <w:name w:val="Styl1"/>
    <w:uiPriority w:val="99"/>
    <w:rsid w:val="00711DE6"/>
    <w:pPr>
      <w:numPr>
        <w:numId w:val="2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2493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E53B2-76A3-4C07-9D6D-37CD492C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3800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Trusina</dc:creator>
  <cp:keywords/>
  <dc:description/>
  <cp:lastModifiedBy>V</cp:lastModifiedBy>
  <cp:revision>530</cp:revision>
  <cp:lastPrinted>2019-03-06T10:51:00Z</cp:lastPrinted>
  <dcterms:created xsi:type="dcterms:W3CDTF">2018-09-24T15:31:00Z</dcterms:created>
  <dcterms:modified xsi:type="dcterms:W3CDTF">2019-03-06T22:29:00Z</dcterms:modified>
</cp:coreProperties>
</file>